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9013395974D8E44C95E568E6C62511B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:rsidR="00ED349C" w:rsidRPr="005152F2" w:rsidRDefault="00A84A16" w:rsidP="0009079F">
                <w:pPr>
                  <w:pStyle w:val="Heading1"/>
                </w:pPr>
                <w:r>
                  <w:t>Holly McQueary, PhD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24B6E1A" wp14:editId="22CB9F7B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D2909B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B1mroWIRQAAEJyAAAOAAAAAAAAAAAAAAAAAC4CAABkcnMvZTJvRG9jLnhtbFBLAQItABQABgAI&#13;&#10;AAAAIQDbJ8Nc3AAAAAgBAAAPAAAAAAAAAAAAAAAAAHsWAABkcnMvZG93bnJldi54bWxQSwUGAAAA&#13;&#10;AAQABADzAAAAhBcAAAAA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A84A16" w:rsidP="0009079F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2086AD5" wp14:editId="37F72281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2F4EDC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Default="00A84A16" w:rsidP="0009079F">
                  <w:pPr>
                    <w:pStyle w:val="Heading3"/>
                  </w:pPr>
                  <w:r>
                    <w:t>xxx-xxx-xxxx</w:t>
                  </w:r>
                </w:p>
              </w:tc>
            </w:tr>
            <w:tr w:rsidR="00E62D09" w:rsidRPr="005152F2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441EB9" w:rsidRDefault="00A84A16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Boston, MA</w:t>
                  </w:r>
                </w:p>
              </w:tc>
            </w:tr>
          </w:tbl>
          <w:p w:rsidR="00E62D09" w:rsidRPr="005152F2" w:rsidRDefault="00E62D09" w:rsidP="0009079F"/>
        </w:tc>
        <w:tc>
          <w:tcPr>
            <w:tcW w:w="723" w:type="dxa"/>
          </w:tcPr>
          <w:p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E62D09" w:rsidRDefault="004F081F" w:rsidP="0009079F">
                  <w:pPr>
                    <w:pStyle w:val="Heading2"/>
                  </w:pPr>
                  <w:sdt>
                    <w:sdtPr>
                      <w:alias w:val="Recipient Name:"/>
                      <w:tag w:val="Recipient Name:"/>
                      <w:id w:val="-856427655"/>
                      <w:placeholder>
                        <w:docPart w:val="9B9B16125745BC47A260BCB050FF1FF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6229">
                        <w:t>Hiring Manager</w:t>
                      </w:r>
                    </w:sdtContent>
                  </w:sdt>
                </w:p>
                <w:p w:rsidR="00A56D1A" w:rsidRDefault="004F081F" w:rsidP="0009079F">
                  <w:pPr>
                    <w:pStyle w:val="Heading2"/>
                  </w:pPr>
                  <w:sdt>
                    <w:sdtPr>
                      <w:alias w:val="Title/Company:"/>
                      <w:tag w:val="Title/Company:"/>
                      <w:id w:val="-1365748338"/>
                      <w:placeholder>
                        <w:docPart w:val="B3884BD7172D34449D6AB5DC5958EA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56D1A">
                        <w:t>Title / Company</w:t>
                      </w:r>
                    </w:sdtContent>
                  </w:sdt>
                </w:p>
                <w:p w:rsidR="00E62D09" w:rsidRPr="005152F2" w:rsidRDefault="004F081F" w:rsidP="0009079F">
                  <w:pPr>
                    <w:pStyle w:val="Heading2"/>
                  </w:pPr>
                  <w:sdt>
                    <w:sdtPr>
                      <w:alias w:val="Address:"/>
                      <w:tag w:val="Address:"/>
                      <w:id w:val="-1933122431"/>
                      <w:placeholder>
                        <w:docPart w:val="38BE3B206344E6498744404067B59F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62D09">
                        <w:t>Address</w:t>
                      </w:r>
                    </w:sdtContent>
                  </w:sdt>
                </w:p>
                <w:p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62022B2762EB2345958AB4627864262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6229">
                        <w:t>Hiring Manager</w:t>
                      </w:r>
                    </w:sdtContent>
                  </w:sdt>
                  <w:r>
                    <w:t>,</w:t>
                  </w:r>
                </w:p>
                <w:p w:rsidR="00586229" w:rsidRDefault="00586229" w:rsidP="00586229">
                  <w:pPr>
                    <w:rPr>
                      <w:rFonts w:cstheme="minorHAnsi"/>
                    </w:rPr>
                  </w:pPr>
                  <w:r w:rsidRPr="005B1950">
                    <w:rPr>
                      <w:rFonts w:cstheme="minorHAnsi"/>
                    </w:rPr>
                    <w:t xml:space="preserve">I am writing to apply for the </w:t>
                  </w:r>
                  <w:r>
                    <w:rPr>
                      <w:rFonts w:cstheme="minorHAnsi"/>
                    </w:rPr>
                    <w:t xml:space="preserve">POSITION </w:t>
                  </w:r>
                  <w:proofErr w:type="spellStart"/>
                  <w:r w:rsidRPr="005B1950">
                    <w:rPr>
                      <w:rFonts w:cstheme="minorHAnsi"/>
                    </w:rPr>
                    <w:t>position</w:t>
                  </w:r>
                  <w:proofErr w:type="spellEnd"/>
                  <w:r w:rsidRPr="005B1950">
                    <w:rPr>
                      <w:rFonts w:cstheme="minorHAnsi"/>
                    </w:rPr>
                    <w:t xml:space="preserve"> at </w:t>
                  </w:r>
                  <w:r>
                    <w:rPr>
                      <w:rFonts w:cstheme="minorHAnsi"/>
                    </w:rPr>
                    <w:t>COMPANY</w:t>
                  </w:r>
                  <w:r w:rsidRPr="005B1950">
                    <w:rPr>
                      <w:rFonts w:eastAsia="Times New Roman" w:cstheme="minorHAnsi"/>
                    </w:rPr>
                    <w:t xml:space="preserve">, as advertised on </w:t>
                  </w:r>
                  <w:r>
                    <w:rPr>
                      <w:rFonts w:eastAsia="Times New Roman" w:cstheme="minorHAnsi"/>
                    </w:rPr>
                    <w:t>WEBSITE</w:t>
                  </w:r>
                  <w:r w:rsidRPr="005B1950">
                    <w:rPr>
                      <w:rFonts w:eastAsia="Times New Roman" w:cstheme="minorHAnsi"/>
                    </w:rPr>
                    <w:t xml:space="preserve">. </w:t>
                  </w:r>
                  <w:r>
                    <w:rPr>
                      <w:rFonts w:cstheme="minorHAnsi"/>
                    </w:rPr>
                    <w:t>This August,</w:t>
                  </w:r>
                  <w:r w:rsidRPr="005B1950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 successfully completed my PhD in Genetics at the University of Georgia under the direction of Dr. Dave Hall. During my tenure in graduate school, I was the sole graduate student in the lab and as such, the job duties of lab manager fell to me.</w:t>
                  </w:r>
                </w:p>
                <w:p w:rsidR="00586229" w:rsidRDefault="00586229" w:rsidP="00586229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Highlights of my qualifications </w:t>
                  </w:r>
                  <w:r w:rsidR="007C161C">
                    <w:rPr>
                      <w:rFonts w:cstheme="minorHAnsi"/>
                    </w:rPr>
                    <w:t xml:space="preserve">as lab manager </w:t>
                  </w:r>
                  <w:r>
                    <w:rPr>
                      <w:rFonts w:cstheme="minorHAnsi"/>
                    </w:rPr>
                    <w:t xml:space="preserve">include: </w:t>
                  </w:r>
                </w:p>
                <w:p w:rsidR="00586229" w:rsidRPr="007C161C" w:rsidRDefault="00586229" w:rsidP="007C16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 w:rsidRPr="007C161C">
                    <w:rPr>
                      <w:rFonts w:cstheme="minorHAnsi"/>
                    </w:rPr>
                    <w:t>Train</w:t>
                  </w:r>
                  <w:r w:rsidR="007C161C" w:rsidRPr="007C161C">
                    <w:rPr>
                      <w:rFonts w:cstheme="minorHAnsi"/>
                    </w:rPr>
                    <w:t>ed</w:t>
                  </w:r>
                  <w:r w:rsidRPr="007C161C">
                    <w:rPr>
                      <w:rFonts w:cstheme="minorHAnsi"/>
                    </w:rPr>
                    <w:t xml:space="preserve"> and supervise</w:t>
                  </w:r>
                  <w:r w:rsidR="007C161C" w:rsidRPr="007C161C">
                    <w:rPr>
                      <w:rFonts w:cstheme="minorHAnsi"/>
                    </w:rPr>
                    <w:t>d</w:t>
                  </w:r>
                  <w:r w:rsidRPr="007C161C">
                    <w:rPr>
                      <w:rFonts w:cstheme="minorHAnsi"/>
                    </w:rPr>
                    <w:t xml:space="preserve"> undergraduate research assistants in basic laboratory SOPs</w:t>
                  </w:r>
                  <w:r w:rsidR="007C161C" w:rsidRPr="007C161C">
                    <w:rPr>
                      <w:rFonts w:cstheme="minorHAnsi"/>
                    </w:rPr>
                    <w:t>, including preparation of media, cleaning of glassware, maintenance of samples, and timeline of experiments.</w:t>
                  </w:r>
                </w:p>
                <w:p w:rsidR="00586229" w:rsidRPr="007C161C" w:rsidRDefault="00586229" w:rsidP="007C16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 w:rsidRPr="007C161C">
                    <w:rPr>
                      <w:rFonts w:cstheme="minorHAnsi"/>
                    </w:rPr>
                    <w:t>Maintain</w:t>
                  </w:r>
                  <w:r w:rsidR="007C161C" w:rsidRPr="007C161C">
                    <w:rPr>
                      <w:rFonts w:cstheme="minorHAnsi"/>
                    </w:rPr>
                    <w:t>ed</w:t>
                  </w:r>
                  <w:r w:rsidRPr="007C161C">
                    <w:rPr>
                      <w:rFonts w:cstheme="minorHAnsi"/>
                    </w:rPr>
                    <w:t xml:space="preserve"> </w:t>
                  </w:r>
                  <w:r w:rsidR="002356EA" w:rsidRPr="007C161C">
                    <w:rPr>
                      <w:rFonts w:cstheme="minorHAnsi"/>
                    </w:rPr>
                    <w:t>chemical</w:t>
                  </w:r>
                  <w:r w:rsidRPr="007C161C">
                    <w:rPr>
                      <w:rFonts w:cstheme="minorHAnsi"/>
                    </w:rPr>
                    <w:t xml:space="preserve"> inventory</w:t>
                  </w:r>
                  <w:r w:rsidR="002356EA" w:rsidRPr="007C161C">
                    <w:rPr>
                      <w:rFonts w:cstheme="minorHAnsi"/>
                    </w:rPr>
                    <w:t xml:space="preserve"> using </w:t>
                  </w:r>
                  <w:proofErr w:type="spellStart"/>
                  <w:r w:rsidR="002356EA" w:rsidRPr="007C161C">
                    <w:rPr>
                      <w:rFonts w:cstheme="minorHAnsi"/>
                    </w:rPr>
                    <w:t>Chematix</w:t>
                  </w:r>
                  <w:proofErr w:type="spellEnd"/>
                  <w:r w:rsidRPr="007C161C">
                    <w:rPr>
                      <w:rFonts w:cstheme="minorHAnsi"/>
                    </w:rPr>
                    <w:t xml:space="preserve"> and </w:t>
                  </w:r>
                  <w:r w:rsidR="007C161C" w:rsidRPr="007C161C">
                    <w:rPr>
                      <w:rFonts w:cstheme="minorHAnsi"/>
                    </w:rPr>
                    <w:t>managed</w:t>
                  </w:r>
                  <w:r w:rsidRPr="007C161C">
                    <w:rPr>
                      <w:rFonts w:cstheme="minorHAnsi"/>
                    </w:rPr>
                    <w:t xml:space="preserve"> ordering of new lab supplies.</w:t>
                  </w:r>
                </w:p>
                <w:p w:rsidR="00586229" w:rsidRPr="007C161C" w:rsidRDefault="00586229" w:rsidP="007C16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 w:rsidRPr="007C161C">
                    <w:rPr>
                      <w:rFonts w:cstheme="minorHAnsi"/>
                    </w:rPr>
                    <w:t xml:space="preserve">Designed novel laboratory </w:t>
                  </w:r>
                  <w:r w:rsidR="00C556E9">
                    <w:rPr>
                      <w:rFonts w:cstheme="minorHAnsi"/>
                    </w:rPr>
                    <w:t>protocols</w:t>
                  </w:r>
                  <w:r w:rsidRPr="007C161C">
                    <w:rPr>
                      <w:rFonts w:cstheme="minorHAnsi"/>
                    </w:rPr>
                    <w:t xml:space="preserve"> and improved upon </w:t>
                  </w:r>
                  <w:r w:rsidR="002356EA" w:rsidRPr="007C161C">
                    <w:rPr>
                      <w:rFonts w:cstheme="minorHAnsi"/>
                    </w:rPr>
                    <w:t xml:space="preserve">current </w:t>
                  </w:r>
                  <w:r w:rsidR="00C556E9">
                    <w:rPr>
                      <w:rFonts w:cstheme="minorHAnsi"/>
                    </w:rPr>
                    <w:t>protocols</w:t>
                  </w:r>
                  <w:r w:rsidR="002356EA" w:rsidRPr="007C161C">
                    <w:rPr>
                      <w:rFonts w:cstheme="minorHAnsi"/>
                    </w:rPr>
                    <w:t xml:space="preserve">. </w:t>
                  </w:r>
                </w:p>
                <w:p w:rsidR="007C161C" w:rsidRDefault="00C556E9" w:rsidP="007C16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Maintained</w:t>
                  </w:r>
                  <w:r w:rsidR="007C161C" w:rsidRPr="007C161C">
                    <w:rPr>
                      <w:rFonts w:cstheme="minorHAnsi"/>
                    </w:rPr>
                    <w:t xml:space="preserve"> records of laboratory experiments and computational analyses. </w:t>
                  </w:r>
                </w:p>
                <w:p w:rsidR="007C161C" w:rsidRDefault="007C161C" w:rsidP="007C161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Your company will benefit from my expertise and experience as an enthusiastic team leader with strong organizational and mentorship skills. In addition, I have experience designing and carrying out long-term experiments and analyzing large genomic and transcriptomic datasets. My broad skillset makes me a valuable asset in an industry setting, where I can facilitate collaboration between individuals with different priorities and skills. </w:t>
                  </w:r>
                </w:p>
                <w:p w:rsidR="00BC2A58" w:rsidRPr="007C161C" w:rsidRDefault="007C161C" w:rsidP="00BC2A58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I am confident that as POSITION at COMPANY, I will exceed your expectations and prove to be a valuable contribution. Thank you for your time and consideration, and I welcome an opportunity </w:t>
                  </w:r>
                  <w:r w:rsidR="00C556E9">
                    <w:rPr>
                      <w:rFonts w:cstheme="minorHAnsi"/>
                    </w:rPr>
                    <w:t xml:space="preserve">to meet with you </w:t>
                  </w:r>
                  <w:r>
                    <w:rPr>
                      <w:rFonts w:cstheme="minorHAnsi"/>
                    </w:rPr>
                    <w:t>to discuss my candidacy for this position</w:t>
                  </w:r>
                  <w:r w:rsidR="00C556E9">
                    <w:rPr>
                      <w:rFonts w:cstheme="minorHAnsi"/>
                    </w:rPr>
                    <w:t xml:space="preserve"> further. </w:t>
                  </w:r>
                </w:p>
                <w:p w:rsidR="00BC2A58" w:rsidRDefault="004F081F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0E6C312DF3E4F5459B9CCF71B7BB16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84655CAA802A384B9E042765BBE1CC2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:rsidR="00ED349C" w:rsidRPr="00ED349C" w:rsidRDefault="00A84A16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t xml:space="preserve">Holly </w:t>
                      </w:r>
                      <w:proofErr w:type="spellStart"/>
                      <w:r>
                        <w:t>McQueary</w:t>
                      </w:r>
                      <w:proofErr w:type="spellEnd"/>
                      <w:r>
                        <w:t>, PhD</w:t>
                      </w:r>
                    </w:p>
                  </w:sdtContent>
                </w:sdt>
              </w:tc>
            </w:tr>
          </w:tbl>
          <w:p w:rsidR="00E62D09" w:rsidRPr="005152F2" w:rsidRDefault="00E62D09" w:rsidP="0009079F"/>
        </w:tc>
      </w:tr>
    </w:tbl>
    <w:p w:rsidR="004416AD" w:rsidRDefault="004416AD" w:rsidP="004E4B02">
      <w:pPr>
        <w:pStyle w:val="NoSpacing"/>
      </w:pPr>
    </w:p>
    <w:sectPr w:rsidR="004416AD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081F" w:rsidRDefault="004F081F" w:rsidP="005E79E1">
      <w:pPr>
        <w:spacing w:after="0" w:line="240" w:lineRule="auto"/>
      </w:pPr>
      <w:r>
        <w:separator/>
      </w:r>
    </w:p>
  </w:endnote>
  <w:endnote w:type="continuationSeparator" w:id="0">
    <w:p w:rsidR="004F081F" w:rsidRDefault="004F081F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5A038741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9E459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0ghxx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081F" w:rsidRDefault="004F081F" w:rsidP="005E79E1">
      <w:pPr>
        <w:spacing w:after="0" w:line="240" w:lineRule="auto"/>
      </w:pPr>
      <w:r>
        <w:separator/>
      </w:r>
    </w:p>
  </w:footnote>
  <w:footnote w:type="continuationSeparator" w:id="0">
    <w:p w:rsidR="004F081F" w:rsidRDefault="004F081F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F19B3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491504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Z40nhYAAKq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11336"/>
    <w:multiLevelType w:val="hybridMultilevel"/>
    <w:tmpl w:val="4FE2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6"/>
    <w:rsid w:val="00065295"/>
    <w:rsid w:val="00087030"/>
    <w:rsid w:val="001A183F"/>
    <w:rsid w:val="002356EA"/>
    <w:rsid w:val="00253B9D"/>
    <w:rsid w:val="00293B83"/>
    <w:rsid w:val="002A4640"/>
    <w:rsid w:val="002B444C"/>
    <w:rsid w:val="0038539E"/>
    <w:rsid w:val="004242EC"/>
    <w:rsid w:val="004416AD"/>
    <w:rsid w:val="004E4B02"/>
    <w:rsid w:val="004F081F"/>
    <w:rsid w:val="00586229"/>
    <w:rsid w:val="005E79E1"/>
    <w:rsid w:val="006A3CE7"/>
    <w:rsid w:val="0070673F"/>
    <w:rsid w:val="007C161C"/>
    <w:rsid w:val="008A188A"/>
    <w:rsid w:val="00A56D1A"/>
    <w:rsid w:val="00A84A16"/>
    <w:rsid w:val="00BC2A58"/>
    <w:rsid w:val="00C556E9"/>
    <w:rsid w:val="00E22177"/>
    <w:rsid w:val="00E62D09"/>
    <w:rsid w:val="00ED349C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16D3"/>
  <w15:chartTrackingRefBased/>
  <w15:docId w15:val="{23A3D9B7-B8F9-4C43-B1F5-45E5D095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7C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E2372E56-2542-804E-A422-BAD480A4246E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13395974D8E44C95E568E6C6251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2F99-410E-9B48-BC32-6586A44CFFB5}"/>
      </w:docPartPr>
      <w:docPartBody>
        <w:p w:rsidR="00000000" w:rsidRDefault="00644476">
          <w:pPr>
            <w:pStyle w:val="9013395974D8E44C95E568E6C62511BD"/>
          </w:pPr>
          <w:r w:rsidRPr="005152F2">
            <w:t>Your Name</w:t>
          </w:r>
        </w:p>
      </w:docPartBody>
    </w:docPart>
    <w:docPart>
      <w:docPartPr>
        <w:name w:val="9B9B16125745BC47A260BCB050FF1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2DB2C-DDB4-814A-BF2E-62BF6A91E765}"/>
      </w:docPartPr>
      <w:docPartBody>
        <w:p w:rsidR="00000000" w:rsidRDefault="00644476">
          <w:pPr>
            <w:pStyle w:val="9B9B16125745BC47A260BCB050FF1FF5"/>
          </w:pPr>
          <w:r>
            <w:t>Recipient Name</w:t>
          </w:r>
        </w:p>
      </w:docPartBody>
    </w:docPart>
    <w:docPart>
      <w:docPartPr>
        <w:name w:val="B3884BD7172D34449D6AB5DC5958E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E5EE-53A5-FD4B-BF57-183F83F7D4ED}"/>
      </w:docPartPr>
      <w:docPartBody>
        <w:p w:rsidR="00000000" w:rsidRDefault="00644476">
          <w:pPr>
            <w:pStyle w:val="B3884BD7172D34449D6AB5DC5958EADD"/>
          </w:pPr>
          <w:r>
            <w:t>Title / Company</w:t>
          </w:r>
        </w:p>
      </w:docPartBody>
    </w:docPart>
    <w:docPart>
      <w:docPartPr>
        <w:name w:val="38BE3B206344E6498744404067B59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F68B-311D-5C4A-AF1F-D5048B28C955}"/>
      </w:docPartPr>
      <w:docPartBody>
        <w:p w:rsidR="00000000" w:rsidRDefault="00644476">
          <w:pPr>
            <w:pStyle w:val="38BE3B206344E6498744404067B59F98"/>
          </w:pPr>
          <w:r>
            <w:t>Address</w:t>
          </w:r>
        </w:p>
      </w:docPartBody>
    </w:docPart>
    <w:docPart>
      <w:docPartPr>
        <w:name w:val="62022B2762EB2345958AB4627864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38ADD-EE2F-6B43-B568-0027D881D73A}"/>
      </w:docPartPr>
      <w:docPartBody>
        <w:p w:rsidR="00000000" w:rsidRDefault="00644476">
          <w:pPr>
            <w:pStyle w:val="62022B2762EB2345958AB46278642620"/>
          </w:pPr>
          <w:r>
            <w:t>Recipient Name</w:t>
          </w:r>
        </w:p>
      </w:docPartBody>
    </w:docPart>
    <w:docPart>
      <w:docPartPr>
        <w:name w:val="0E6C312DF3E4F5459B9CCF71B7BB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81576-A7F4-8742-9409-3924AE58A396}"/>
      </w:docPartPr>
      <w:docPartBody>
        <w:p w:rsidR="00000000" w:rsidRDefault="00644476">
          <w:pPr>
            <w:pStyle w:val="0E6C312DF3E4F5459B9CCF71B7BB1682"/>
          </w:pPr>
          <w:r>
            <w:t>Sincerely</w:t>
          </w:r>
        </w:p>
      </w:docPartBody>
    </w:docPart>
    <w:docPart>
      <w:docPartPr>
        <w:name w:val="84655CAA802A384B9E042765BBE1C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3D78B-DF77-7643-A3A0-59D657452BB8}"/>
      </w:docPartPr>
      <w:docPartBody>
        <w:p w:rsidR="00000000" w:rsidRDefault="00644476">
          <w:pPr>
            <w:pStyle w:val="84655CAA802A384B9E042765BBE1CC2A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6"/>
    <w:rsid w:val="0064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13395974D8E44C95E568E6C62511BD">
    <w:name w:val="9013395974D8E44C95E568E6C62511BD"/>
  </w:style>
  <w:style w:type="paragraph" w:customStyle="1" w:styleId="EBAB01727437884A83AD841C9C7C32CC">
    <w:name w:val="EBAB01727437884A83AD841C9C7C32CC"/>
  </w:style>
  <w:style w:type="paragraph" w:customStyle="1" w:styleId="F375FD5F1ABCD34A88E281499C747718">
    <w:name w:val="F375FD5F1ABCD34A88E281499C747718"/>
  </w:style>
  <w:style w:type="paragraph" w:customStyle="1" w:styleId="FB4E597DBECFB94BAFB4C5C34922BE6D">
    <w:name w:val="FB4E597DBECFB94BAFB4C5C34922BE6D"/>
  </w:style>
  <w:style w:type="paragraph" w:customStyle="1" w:styleId="9B9B16125745BC47A260BCB050FF1FF5">
    <w:name w:val="9B9B16125745BC47A260BCB050FF1FF5"/>
  </w:style>
  <w:style w:type="paragraph" w:customStyle="1" w:styleId="B3884BD7172D34449D6AB5DC5958EADD">
    <w:name w:val="B3884BD7172D34449D6AB5DC5958EADD"/>
  </w:style>
  <w:style w:type="paragraph" w:customStyle="1" w:styleId="38BE3B206344E6498744404067B59F98">
    <w:name w:val="38BE3B206344E6498744404067B59F98"/>
  </w:style>
  <w:style w:type="paragraph" w:customStyle="1" w:styleId="62022B2762EB2345958AB46278642620">
    <w:name w:val="62022B2762EB2345958AB46278642620"/>
  </w:style>
  <w:style w:type="paragraph" w:customStyle="1" w:styleId="3E8C3376DB16C046A7BA501978FAFE4E">
    <w:name w:val="3E8C3376DB16C046A7BA501978FAFE4E"/>
  </w:style>
  <w:style w:type="paragraph" w:customStyle="1" w:styleId="0E6C312DF3E4F5459B9CCF71B7BB1682">
    <w:name w:val="0E6C312DF3E4F5459B9CCF71B7BB1682"/>
  </w:style>
  <w:style w:type="paragraph" w:customStyle="1" w:styleId="84655CAA802A384B9E042765BBE1CC2A">
    <w:name w:val="84655CAA802A384B9E042765BBE1C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22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Holly McQueary, PhD</dc:creator>
  <cp:keywords/>
  <dc:description/>
  <cp:lastModifiedBy>Holly Celina Mcqueary</cp:lastModifiedBy>
  <cp:revision>3</cp:revision>
  <dcterms:created xsi:type="dcterms:W3CDTF">2020-09-17T17:21:00Z</dcterms:created>
  <dcterms:modified xsi:type="dcterms:W3CDTF">2020-09-17T17:45:00Z</dcterms:modified>
</cp:coreProperties>
</file>