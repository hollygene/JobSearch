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3023"/>
        <w:gridCol w:w="723"/>
        <w:gridCol w:w="6190"/>
      </w:tblGrid>
      <w:tr w:rsidR="00B93310" w:rsidRPr="005152F2" w14:paraId="5B033EF7" w14:textId="77777777" w:rsidTr="00E941EF">
        <w:tc>
          <w:tcPr>
            <w:tcW w:w="3023" w:type="dxa"/>
          </w:tcPr>
          <w:sdt>
            <w:sdtPr>
              <w:alias w:val="Your Name:"/>
              <w:tag w:val="Your Name:"/>
              <w:id w:val="-1220516334"/>
              <w:placeholder>
                <w:docPart w:val="39CE23D7D0352F4B83EFFDE56DB1DE3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14:paraId="2E61AF0C" w14:textId="77777777" w:rsidR="00B93310" w:rsidRPr="005152F2" w:rsidRDefault="006E2831" w:rsidP="003856C9">
                <w:pPr>
                  <w:pStyle w:val="Heading1"/>
                </w:pPr>
                <w:r>
                  <w:t>Holly McQueary, PhD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3023"/>
            </w:tblGrid>
            <w:tr w:rsidR="00441EB9" w:rsidRPr="005152F2" w14:paraId="35213483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748533CD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0BE59F0" wp14:editId="218CFB2B">
                            <wp:extent cx="329184" cy="329184"/>
                            <wp:effectExtent l="0" t="0" r="13970" b="13970"/>
                            <wp:docPr id="49" name="Group 43" descr="Email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62F2DAA" id="Group 43" o:spid="_x0000_s1026" alt="Email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&#13;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4D0F62B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55E854F0" w14:textId="77777777" w:rsidR="00441EB9" w:rsidRDefault="000663E7" w:rsidP="00441EB9">
                  <w:pPr>
                    <w:pStyle w:val="Heading3"/>
                  </w:pPr>
                  <w:r>
                    <w:t>hmcqueary11@gmail.com</w:t>
                  </w:r>
                </w:p>
              </w:tc>
            </w:tr>
            <w:tr w:rsidR="00441EB9" w:rsidRPr="005152F2" w14:paraId="10332C5D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624BC78C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388C7631" wp14:editId="7F9F0569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28A40FB8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3E687EF0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1639B1D9" w14:textId="0B1DB4B4" w:rsidR="00441EB9" w:rsidRDefault="00A41E23" w:rsidP="00441EB9">
                  <w:pPr>
                    <w:pStyle w:val="Heading3"/>
                  </w:pPr>
                  <w:r>
                    <w:t>352-226-3112</w:t>
                  </w:r>
                </w:p>
              </w:tc>
            </w:tr>
            <w:tr w:rsidR="00441EB9" w:rsidRPr="005152F2" w14:paraId="63E06231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14:paraId="49DAA45D" w14:textId="77777777"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129F79F2" wp14:editId="0B15E281">
                            <wp:extent cx="329184" cy="329184"/>
                            <wp:effectExtent l="0" t="0" r="13970" b="13970"/>
                            <wp:docPr id="77" name="Group 31" descr="LinkedIn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  <a:solidFill>
                                      <a:schemeClr val="accent1"/>
                                    </a:solidFill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grpFill/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207DDC3" id="Group 31" o:spid="_x0000_s1026" alt="LinkedIn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ed="f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14:paraId="27446AD5" w14:textId="77777777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14:paraId="3223ECE9" w14:textId="77777777" w:rsidR="00441EB9" w:rsidRDefault="000663E7" w:rsidP="00441EB9">
                  <w:pPr>
                    <w:pStyle w:val="Heading3"/>
                  </w:pPr>
                  <w:r w:rsidRPr="000663E7">
                    <w:t>https://www.linkedin.com/in/holly-mcqueary/</w:t>
                  </w:r>
                </w:p>
              </w:tc>
            </w:tr>
            <w:tr w:rsidR="00441EB9" w:rsidRPr="005152F2" w14:paraId="1BF2136D" w14:textId="77777777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14:paraId="06C32C19" w14:textId="77777777" w:rsidR="00441EB9" w:rsidRDefault="000663E7" w:rsidP="000663E7">
                  <w:r>
                    <w:rPr>
                      <w:noProof/>
                    </w:rPr>
                    <w:drawing>
                      <wp:inline distT="0" distB="0" distL="0" distR="0" wp14:anchorId="619F1B12" wp14:editId="2FDE61D3">
                        <wp:extent cx="320431" cy="320431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" name="Picture 15"/>
                                <pic:cNvPicPr/>
                              </pic:nvPicPr>
                              <pic:blipFill>
                                <a:blip r:embed="rId8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105" cy="3241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87F6FD6" w14:textId="77777777" w:rsidR="000663E7" w:rsidRPr="00441EB9" w:rsidRDefault="000663E7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 w:rsidRPr="000663E7">
                    <w:rPr>
                      <w:rFonts w:asciiTheme="minorHAnsi" w:eastAsiaTheme="minorHAnsi" w:hAnsiTheme="minorHAnsi" w:cstheme="minorBidi"/>
                      <w:sz w:val="18"/>
                      <w:szCs w:val="16"/>
                    </w:rPr>
                    <w:t>https://github.com/hollygene</w:t>
                  </w:r>
                </w:p>
              </w:tc>
            </w:tr>
            <w:tr w:rsidR="005A7E57" w:rsidRPr="005152F2" w14:paraId="1382C4CE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30DFF64B" w14:textId="77777777" w:rsidR="002C77B9" w:rsidRDefault="00FA7710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083ECE461AABEB438E4C5953DAF35E47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14:paraId="1AF86FD8" w14:textId="77777777"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15B9ECB" wp14:editId="32E77BA2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36CBA45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7E767B7" w14:textId="77777777" w:rsidR="005A7E57" w:rsidRDefault="000663E7" w:rsidP="00D11C4D">
                  <w:r>
                    <w:t xml:space="preserve">Driven recent PhD graduate with strong computational biology skills. Highly experienced in NGS data analysis, genomics and transcriptomics. Talented in designing experiments, troubleshooting, and developing new protocols. </w:t>
                  </w:r>
                </w:p>
              </w:tc>
            </w:tr>
            <w:tr w:rsidR="00463463" w:rsidRPr="005152F2" w14:paraId="472A4998" w14:textId="77777777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AC4C6D7" w14:textId="77777777" w:rsidR="005A7E57" w:rsidRDefault="00FA7710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CE34067261A2AD44A5FFC6F9D21720C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14:paraId="0A0CDBD5" w14:textId="77777777"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757EBDEE" wp14:editId="1A495521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0B6BACA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2A5A36EC" w14:textId="77777777" w:rsidR="00463463" w:rsidRDefault="00600FCC" w:rsidP="00463463">
                  <w:r>
                    <w:t xml:space="preserve">R programming, Python, Linux/Unix, bash scripting, high-performance cluster computing, JMP, Bioconductor,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Geneious</w:t>
                  </w:r>
                  <w:proofErr w:type="spellEnd"/>
                  <w:r>
                    <w:t xml:space="preserve">, Docker, Atom, Integrative Genomics Viewer, GATK, </w:t>
                  </w:r>
                  <w:proofErr w:type="spellStart"/>
                  <w:r>
                    <w:t>SAMtools</w:t>
                  </w:r>
                  <w:proofErr w:type="spellEnd"/>
                  <w:r>
                    <w:t>, BWA, Tuxedo Suite</w:t>
                  </w:r>
                </w:p>
                <w:p w14:paraId="61F9CC95" w14:textId="77777777" w:rsidR="00E07F1D" w:rsidRPr="005152F2" w:rsidRDefault="00E07F1D" w:rsidP="00463463"/>
              </w:tc>
            </w:tr>
            <w:tr w:rsidR="00600FCC" w:rsidRPr="005152F2" w14:paraId="39556E15" w14:textId="77777777" w:rsidTr="00D83C1D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3C56216A" w14:textId="77777777" w:rsidR="00600FCC" w:rsidRDefault="00867D70" w:rsidP="00600FCC">
                  <w:pPr>
                    <w:pStyle w:val="Heading3"/>
                  </w:pPr>
                  <w:r>
                    <w:t>Activites and involvement</w:t>
                  </w:r>
                </w:p>
                <w:p w14:paraId="4F4CA723" w14:textId="77777777" w:rsidR="00600FCC" w:rsidRDefault="00600FCC" w:rsidP="00600FCC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538006" wp14:editId="40632006">
                            <wp:extent cx="221615" cy="0"/>
                            <wp:effectExtent l="0" t="0" r="26035" b="19050"/>
                            <wp:docPr id="25" name="Straight Connector 25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E28879A" id="Straight Connector 25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AB4DC6E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Genetics Graduate Student Association</w:t>
                  </w:r>
                </w:p>
                <w:p w14:paraId="17794553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Travel Award Committee Chai</w:t>
                  </w:r>
                  <w:r>
                    <w:rPr>
                      <w:rFonts w:cstheme="minorHAnsi"/>
                      <w:i/>
                    </w:rPr>
                    <w:t xml:space="preserve">r </w:t>
                  </w:r>
                  <w:r w:rsidRPr="00401221">
                    <w:rPr>
                      <w:rFonts w:cstheme="minorHAnsi"/>
                    </w:rPr>
                    <w:t>2018</w:t>
                  </w:r>
                </w:p>
                <w:p w14:paraId="22654111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Georgia Junior Science &amp; Humanities Symposium</w:t>
                  </w:r>
                </w:p>
                <w:p w14:paraId="217E00B2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Paper Reader</w:t>
                  </w:r>
                  <w:r>
                    <w:rPr>
                      <w:rFonts w:cstheme="minorHAnsi"/>
                      <w:i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2016, 2018</w:t>
                  </w:r>
                </w:p>
                <w:p w14:paraId="79ED6621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Clarke County Science and Engineering Fair</w:t>
                  </w:r>
                </w:p>
                <w:p w14:paraId="23740C68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Science Fair Judge</w:t>
                  </w:r>
                  <w:r>
                    <w:rPr>
                      <w:rFonts w:cstheme="minorHAnsi"/>
                    </w:rPr>
                    <w:t xml:space="preserve"> 2016, </w:t>
                  </w:r>
                  <w:r w:rsidRPr="00401221">
                    <w:rPr>
                      <w:rFonts w:cstheme="minorHAnsi"/>
                    </w:rPr>
                    <w:t>2018</w:t>
                  </w:r>
                </w:p>
                <w:p w14:paraId="360CB48B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i/>
                    </w:rPr>
                  </w:pPr>
                  <w:r w:rsidRPr="00401221">
                    <w:rPr>
                      <w:rFonts w:cstheme="minorHAnsi"/>
                      <w:b/>
                    </w:rPr>
                    <w:t>Clarke Middle School</w:t>
                  </w:r>
                  <w:r>
                    <w:rPr>
                      <w:rFonts w:cstheme="minorHAnsi"/>
                      <w:i/>
                    </w:rPr>
                    <w:t xml:space="preserve"> </w:t>
                  </w:r>
                </w:p>
                <w:p w14:paraId="20770C45" w14:textId="77777777" w:rsidR="00867D70" w:rsidRP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Reptile Education Assistant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 xml:space="preserve">2017 </w:t>
                  </w:r>
                </w:p>
                <w:p w14:paraId="121E6964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2017 National Science Bowl</w:t>
                  </w:r>
                </w:p>
                <w:p w14:paraId="33BDEF41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Timekeeper/Rules Judge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 xml:space="preserve">2017 </w:t>
                  </w:r>
                </w:p>
                <w:p w14:paraId="189066DC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Genetics Graduate Student Association</w:t>
                  </w:r>
                </w:p>
                <w:p w14:paraId="76C6BC04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Social Chai</w:t>
                  </w:r>
                  <w:r>
                    <w:rPr>
                      <w:rFonts w:cstheme="minorHAnsi"/>
                      <w:i/>
                    </w:rPr>
                    <w:t xml:space="preserve">r </w:t>
                  </w:r>
                  <w:r w:rsidRPr="00401221">
                    <w:rPr>
                      <w:rFonts w:cstheme="minorHAnsi"/>
                    </w:rPr>
                    <w:t>2016 – 2017</w:t>
                  </w:r>
                </w:p>
                <w:p w14:paraId="4127EB33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Genetics Graduate Student Association</w:t>
                  </w:r>
                </w:p>
                <w:p w14:paraId="3376E636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Travel Award Reviewer</w:t>
                  </w:r>
                  <w:r>
                    <w:rPr>
                      <w:rFonts w:cstheme="minorHAnsi"/>
                      <w:i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</w:t>
                  </w:r>
                </w:p>
                <w:p w14:paraId="736A618F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Athens Science Observer</w:t>
                  </w:r>
                </w:p>
                <w:p w14:paraId="532D90C7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Blog Contributor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</w:t>
                  </w:r>
                </w:p>
                <w:p w14:paraId="1617F671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American Society of Naturalists</w:t>
                  </w:r>
                </w:p>
                <w:p w14:paraId="3055FFDA" w14:textId="77777777" w:rsidR="00867D70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Member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 – present</w:t>
                  </w:r>
                </w:p>
                <w:p w14:paraId="6E452DE0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  <w:b/>
                    </w:rPr>
                    <w:t>Society for the Study of Evolution</w:t>
                  </w:r>
                </w:p>
                <w:p w14:paraId="6EFDE8DA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</w:rPr>
                    <w:t xml:space="preserve">   </w:t>
                  </w:r>
                  <w:r w:rsidRPr="00401221">
                    <w:rPr>
                      <w:rFonts w:cstheme="minorHAnsi"/>
                      <w:i/>
                    </w:rPr>
                    <w:t>Member</w:t>
                  </w:r>
                  <w:r>
                    <w:rPr>
                      <w:rFonts w:cstheme="minorHAnsi"/>
                      <w:i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2016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 xml:space="preserve">– present </w:t>
                  </w:r>
                </w:p>
                <w:p w14:paraId="1DDAE46A" w14:textId="77777777" w:rsidR="00867D70" w:rsidRPr="00600FCC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  <w:bCs/>
                    </w:rPr>
                  </w:pPr>
                  <w:r w:rsidRPr="00600FCC">
                    <w:rPr>
                      <w:rFonts w:cstheme="minorHAnsi"/>
                      <w:b/>
                      <w:bCs/>
                    </w:rPr>
                    <w:t>Genetics Society of America</w:t>
                  </w:r>
                </w:p>
                <w:p w14:paraId="71797BAA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i/>
                      <w:iCs/>
                    </w:rPr>
                    <w:t xml:space="preserve">   </w:t>
                  </w:r>
                  <w:r w:rsidRPr="00600FCC">
                    <w:rPr>
                      <w:rFonts w:cstheme="minorHAnsi"/>
                      <w:i/>
                      <w:iCs/>
                    </w:rPr>
                    <w:t>Member</w:t>
                  </w:r>
                  <w:r>
                    <w:rPr>
                      <w:rFonts w:cstheme="minorHAnsi"/>
                    </w:rPr>
                    <w:t xml:space="preserve"> 2018 – present </w:t>
                  </w:r>
                </w:p>
                <w:p w14:paraId="5C8A1BB2" w14:textId="77777777" w:rsidR="00E07F1D" w:rsidRPr="00600FCC" w:rsidRDefault="00E07F1D" w:rsidP="00867D70">
                  <w:pPr>
                    <w:pStyle w:val="NoSpacing"/>
                    <w:rPr>
                      <w:rFonts w:cstheme="minorHAnsi"/>
                    </w:rPr>
                  </w:pPr>
                </w:p>
              </w:tc>
            </w:tr>
            <w:tr w:rsidR="00600FCC" w:rsidRPr="005152F2" w14:paraId="611E745E" w14:textId="77777777" w:rsidTr="00D83C1D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14:paraId="1D6CDD1E" w14:textId="77777777" w:rsidR="00600FCC" w:rsidRDefault="00600FCC" w:rsidP="00600FCC">
                  <w:pPr>
                    <w:pStyle w:val="Heading3"/>
                  </w:pPr>
                  <w:r>
                    <w:lastRenderedPageBreak/>
                    <w:t>Awards/Honors</w:t>
                  </w:r>
                </w:p>
                <w:p w14:paraId="746B984B" w14:textId="77777777" w:rsidR="00600FCC" w:rsidRPr="005A7E57" w:rsidRDefault="00600FCC" w:rsidP="00600FCC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35D068B6" wp14:editId="174DE27D">
                            <wp:extent cx="221615" cy="0"/>
                            <wp:effectExtent l="0" t="0" r="26035" b="19050"/>
                            <wp:docPr id="26" name="Straight Connector 26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4A399D3" id="Straight Connector 26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EBE71A0" w14:textId="77777777" w:rsidR="00600FCC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Genetics Graduate Student Association Travel Award</w:t>
                  </w:r>
                </w:p>
                <w:p w14:paraId="4B19F50B" w14:textId="77777777" w:rsidR="00600FCC" w:rsidRPr="005A3546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 w:rsidRPr="005A3546">
                    <w:rPr>
                      <w:rFonts w:cstheme="minorHAnsi"/>
                      <w:bCs/>
                    </w:rPr>
                    <w:t xml:space="preserve">2019 </w:t>
                  </w:r>
                </w:p>
                <w:p w14:paraId="3DDA92BE" w14:textId="77777777" w:rsidR="00600FCC" w:rsidRPr="005A3546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 w:rsidRPr="005A3546">
                    <w:rPr>
                      <w:rFonts w:cstheme="minorHAnsi"/>
                      <w:bCs/>
                    </w:rPr>
                    <w:t>Department of Genetics</w:t>
                  </w:r>
                </w:p>
                <w:p w14:paraId="053C6482" w14:textId="77777777" w:rsidR="00600FCC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SEPEEG Travel Award</w:t>
                  </w:r>
                  <w:r w:rsidRPr="00401221">
                    <w:rPr>
                      <w:rFonts w:cstheme="minorHAnsi"/>
                      <w:b/>
                    </w:rPr>
                    <w:tab/>
                  </w:r>
                </w:p>
                <w:p w14:paraId="78E88EC3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  <w:bCs/>
                    </w:rPr>
                    <w:t>2019</w:t>
                  </w:r>
                </w:p>
                <w:p w14:paraId="0CB9D03F" w14:textId="77777777" w:rsidR="00600FCC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  <w:bCs/>
                    </w:rPr>
                    <w:t>American Society of Naturalists</w:t>
                  </w:r>
                </w:p>
                <w:p w14:paraId="4F76A8AC" w14:textId="77777777" w:rsidR="00600FCC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5A3546">
                    <w:rPr>
                      <w:rFonts w:cstheme="minorHAnsi"/>
                      <w:b/>
                    </w:rPr>
                    <w:t>Mary E. Case Award for</w:t>
                  </w:r>
                </w:p>
                <w:p w14:paraId="1631B9A2" w14:textId="77777777" w:rsidR="00600FCC" w:rsidRDefault="00600FCC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 w:rsidRPr="005A3546">
                    <w:rPr>
                      <w:rFonts w:cstheme="minorHAnsi"/>
                      <w:b/>
                    </w:rPr>
                    <w:t>Excellence in Teaching</w:t>
                  </w:r>
                </w:p>
                <w:p w14:paraId="0CAB4BF4" w14:textId="77777777" w:rsidR="00600FCC" w:rsidRDefault="00867D70" w:rsidP="00867D70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>
                    <w:rPr>
                      <w:rFonts w:cstheme="minorHAnsi"/>
                      <w:bCs/>
                    </w:rPr>
                    <w:t>2018</w:t>
                  </w:r>
                </w:p>
                <w:p w14:paraId="228D89C9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600FCC">
                    <w:rPr>
                      <w:rFonts w:cstheme="minorHAnsi"/>
                      <w:bCs/>
                    </w:rPr>
                    <w:t>Department of Genetics</w:t>
                  </w:r>
                </w:p>
                <w:p w14:paraId="2AEBBC10" w14:textId="77777777" w:rsidR="00270165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Outstanding Teaching Assistant Award</w:t>
                  </w:r>
                </w:p>
                <w:p w14:paraId="309A75B3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2018</w:t>
                  </w:r>
                </w:p>
                <w:p w14:paraId="30A21D3C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Graduate School, University of</w:t>
                  </w:r>
                </w:p>
                <w:p w14:paraId="56484C08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 xml:space="preserve">Georgia </w:t>
                  </w:r>
                </w:p>
                <w:p w14:paraId="2E99A274" w14:textId="77777777" w:rsidR="00270165" w:rsidRDefault="00600FCC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  <w:b/>
                    </w:rPr>
                    <w:t>Robin Hightower Graduate Support Fund</w:t>
                  </w:r>
                </w:p>
                <w:p w14:paraId="56FA03EC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2018</w:t>
                  </w:r>
                </w:p>
                <w:p w14:paraId="50754F06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Department of Genetics,</w:t>
                  </w:r>
                </w:p>
                <w:p w14:paraId="3F656E4C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University of Georgia</w:t>
                  </w:r>
                </w:p>
                <w:p w14:paraId="314540A3" w14:textId="77777777" w:rsidR="00270165" w:rsidRDefault="00600FCC" w:rsidP="00867D70">
                  <w:pPr>
                    <w:pStyle w:val="NoSpacing"/>
                    <w:jc w:val="left"/>
                    <w:rPr>
                      <w:rFonts w:cstheme="minorHAnsi"/>
                      <w:b/>
                    </w:rPr>
                  </w:pPr>
                  <w:r w:rsidRPr="00401221">
                    <w:rPr>
                      <w:rFonts w:cstheme="minorHAnsi"/>
                      <w:b/>
                    </w:rPr>
                    <w:t>Graduate Travel Award for Submission of NSF GRFP Proposal</w:t>
                  </w:r>
                </w:p>
                <w:p w14:paraId="48CD7DB0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2016, 2017</w:t>
                  </w:r>
                </w:p>
                <w:p w14:paraId="0E5BA5ED" w14:textId="77777777" w:rsidR="00867D70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Graduate School, University of</w:t>
                  </w:r>
                </w:p>
                <w:p w14:paraId="6CF93888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 xml:space="preserve">Georgia </w:t>
                  </w:r>
                </w:p>
                <w:p w14:paraId="2FFAA587" w14:textId="77777777" w:rsidR="00270165" w:rsidRDefault="00600FCC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  <w:b/>
                    </w:rPr>
                    <w:t>Rosemary Grant Award</w:t>
                  </w:r>
                </w:p>
                <w:p w14:paraId="3DAD0A14" w14:textId="77777777" w:rsidR="00600FCC" w:rsidRPr="00401221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 xml:space="preserve">2016 </w:t>
                  </w:r>
                </w:p>
                <w:p w14:paraId="32687988" w14:textId="77777777" w:rsidR="00600FCC" w:rsidRDefault="00867D70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600FCC" w:rsidRPr="00401221">
                    <w:rPr>
                      <w:rFonts w:cstheme="minorHAnsi"/>
                    </w:rPr>
                    <w:t>Society for the Study of Evolution</w:t>
                  </w:r>
                </w:p>
                <w:p w14:paraId="6D0B2F32" w14:textId="77777777" w:rsidR="00C63A05" w:rsidRPr="00867D70" w:rsidRDefault="00C63A05" w:rsidP="00867D70">
                  <w:pPr>
                    <w:pStyle w:val="NoSpacing"/>
                    <w:jc w:val="left"/>
                    <w:rPr>
                      <w:rFonts w:cstheme="minorHAnsi"/>
                    </w:rPr>
                  </w:pPr>
                </w:p>
              </w:tc>
            </w:tr>
          </w:tbl>
          <w:p w14:paraId="686326DE" w14:textId="77777777" w:rsidR="00B93310" w:rsidRPr="005152F2" w:rsidRDefault="00B93310" w:rsidP="003856C9"/>
        </w:tc>
        <w:tc>
          <w:tcPr>
            <w:tcW w:w="723" w:type="dxa"/>
          </w:tcPr>
          <w:p w14:paraId="3ED701FE" w14:textId="77777777" w:rsidR="00B93310" w:rsidRPr="005152F2" w:rsidRDefault="00B93310" w:rsidP="00463463"/>
        </w:tc>
        <w:tc>
          <w:tcPr>
            <w:tcW w:w="6190" w:type="dxa"/>
          </w:tcPr>
          <w:tbl>
            <w:tblPr>
              <w:tblW w:w="4746" w:type="pct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876"/>
            </w:tblGrid>
            <w:tr w:rsidR="008F6337" w14:paraId="46AAAD5E" w14:textId="77777777" w:rsidTr="00600FCC">
              <w:trPr>
                <w:trHeight w:val="1954"/>
              </w:trPr>
              <w:tc>
                <w:tcPr>
                  <w:tcW w:w="5875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597443F7" w14:textId="77777777" w:rsidR="008F6337" w:rsidRPr="005152F2" w:rsidRDefault="0087544C" w:rsidP="008F6337">
                  <w:pPr>
                    <w:pStyle w:val="Heading2"/>
                  </w:pPr>
                  <w:r>
                    <w:t xml:space="preserve">Research </w:t>
                  </w: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EFA132809522E041B22F44FD897F673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14:paraId="5C603AA3" w14:textId="77777777" w:rsidR="008F6337" w:rsidRPr="0043426C" w:rsidRDefault="000663E7" w:rsidP="002B3890">
                  <w:pPr>
                    <w:pStyle w:val="Heading4"/>
                  </w:pPr>
                  <w:r>
                    <w:t>Graduate Research Assistant</w:t>
                  </w:r>
                </w:p>
                <w:p w14:paraId="72B66C3C" w14:textId="77777777" w:rsidR="008F6337" w:rsidRDefault="000663E7" w:rsidP="00E74A76">
                  <w:pPr>
                    <w:pStyle w:val="Heading5"/>
                  </w:pPr>
                  <w:r>
                    <w:t>August 2015 – August 2020</w:t>
                  </w:r>
                </w:p>
                <w:p w14:paraId="5B631EA6" w14:textId="77777777" w:rsidR="00E74A76" w:rsidRPr="00401221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Analyzed</w:t>
                  </w:r>
                  <w:r>
                    <w:rPr>
                      <w:rFonts w:cstheme="minorHAnsi"/>
                    </w:rPr>
                    <w:t xml:space="preserve"> and curated</w:t>
                  </w:r>
                  <w:r w:rsidRPr="00401221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short-read NGS</w:t>
                  </w:r>
                  <w:r w:rsidRPr="00401221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genomic sequencing data</w:t>
                  </w:r>
                  <w:r w:rsidRPr="00401221">
                    <w:rPr>
                      <w:rFonts w:cstheme="minorHAnsi"/>
                    </w:rPr>
                    <w:t xml:space="preserve"> </w:t>
                  </w:r>
                  <w:r>
                    <w:rPr>
                      <w:rFonts w:cstheme="minorHAnsi"/>
                    </w:rPr>
                    <w:t>to identify</w:t>
                  </w:r>
                  <w:r w:rsidRPr="00401221">
                    <w:rPr>
                      <w:rFonts w:cstheme="minorHAnsi"/>
                    </w:rPr>
                    <w:t xml:space="preserve"> loss of heterozygosity in diploid mutation accumulation progenitor lines of </w:t>
                  </w:r>
                  <w:r w:rsidRPr="00401221">
                    <w:rPr>
                      <w:rFonts w:cstheme="minorHAnsi"/>
                      <w:i/>
                    </w:rPr>
                    <w:t>Saccharomyces cerevisiae</w:t>
                  </w:r>
                  <w:r w:rsidRPr="00401221">
                    <w:rPr>
                      <w:rFonts w:cstheme="minorHAnsi"/>
                    </w:rPr>
                    <w:t xml:space="preserve"> </w:t>
                  </w:r>
                </w:p>
                <w:p w14:paraId="049BB308" w14:textId="77777777" w:rsidR="00E74A76" w:rsidRPr="00401221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Produced an experimental plan for future dissertation work in the form of an NSF grant and orally defended the research plan</w:t>
                  </w:r>
                </w:p>
                <w:p w14:paraId="642FDC85" w14:textId="77777777" w:rsidR="00E74A76" w:rsidRPr="00401221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Produced</w:t>
                  </w:r>
                  <w:r>
                    <w:rPr>
                      <w:rFonts w:cstheme="minorHAnsi"/>
                    </w:rPr>
                    <w:t xml:space="preserve">, curated, and </w:t>
                  </w:r>
                  <w:r w:rsidRPr="00401221">
                    <w:rPr>
                      <w:rFonts w:cstheme="minorHAnsi"/>
                    </w:rPr>
                    <w:t xml:space="preserve">analyzed </w:t>
                  </w:r>
                  <w:r>
                    <w:rPr>
                      <w:rFonts w:cstheme="minorHAnsi"/>
                    </w:rPr>
                    <w:t xml:space="preserve">short-read NGS </w:t>
                  </w:r>
                  <w:r w:rsidRPr="00401221">
                    <w:rPr>
                      <w:rFonts w:cstheme="minorHAnsi"/>
                    </w:rPr>
                    <w:t xml:space="preserve">whole-transcriptome datasets for 45 aneuploid and euploid yeast mutation accumulation lines </w:t>
                  </w:r>
                </w:p>
                <w:p w14:paraId="1B2BD760" w14:textId="77777777" w:rsidR="00E74A76" w:rsidRPr="00401221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 xml:space="preserve">Designed and carried out a 200-day mutation accumulation experiment with 192 individual lines of </w:t>
                  </w:r>
                  <w:r w:rsidRPr="00401221">
                    <w:rPr>
                      <w:rFonts w:cstheme="minorHAnsi"/>
                      <w:i/>
                    </w:rPr>
                    <w:t>Saccharomyces paradoxus</w:t>
                  </w:r>
                  <w:r w:rsidRPr="00401221">
                    <w:rPr>
                      <w:rFonts w:cstheme="minorHAnsi"/>
                    </w:rPr>
                    <w:t xml:space="preserve"> in order to determine the effect of transposon load on mutation rate and spectrum</w:t>
                  </w:r>
                  <w:r>
                    <w:rPr>
                      <w:rFonts w:cstheme="minorHAnsi"/>
                    </w:rPr>
                    <w:t xml:space="preserve"> </w:t>
                  </w:r>
                </w:p>
                <w:p w14:paraId="7BF2376B" w14:textId="77777777"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Troubleshooted both wet-lab experiments and data analysis pipelines</w:t>
                  </w:r>
                </w:p>
                <w:p w14:paraId="1644F0E5" w14:textId="77777777"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Developed novel protocol for engineering yeast strains to express GFP </w:t>
                  </w:r>
                </w:p>
                <w:p w14:paraId="6DDA3FC1" w14:textId="77777777"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Developed protocol for competitive fitness assays using flow cytometry</w:t>
                  </w:r>
                </w:p>
                <w:p w14:paraId="68CCC2A7" w14:textId="77777777"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Trained and mentored 8 undergraduate students in laboratory techniques and bioinformatics approaches</w:t>
                  </w:r>
                </w:p>
                <w:p w14:paraId="12545E1B" w14:textId="77777777" w:rsidR="00E74A76" w:rsidRPr="00401221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Held yearly committee meetings with 5 members of the faculty in order to</w:t>
                  </w:r>
                  <w:r>
                    <w:rPr>
                      <w:rFonts w:cstheme="minorHAnsi"/>
                    </w:rPr>
                    <w:t xml:space="preserve"> </w:t>
                  </w:r>
                  <w:r w:rsidRPr="00401221">
                    <w:rPr>
                      <w:rFonts w:cstheme="minorHAnsi"/>
                    </w:rPr>
                    <w:t>evaluate progress towards degree and implemented ways to improve performance</w:t>
                  </w:r>
                </w:p>
                <w:p w14:paraId="49AAF8B1" w14:textId="77777777"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 xml:space="preserve">Presented biological research results </w:t>
                  </w:r>
                  <w:r>
                    <w:rPr>
                      <w:rFonts w:cstheme="minorHAnsi"/>
                    </w:rPr>
                    <w:t xml:space="preserve">and technical reports </w:t>
                  </w:r>
                  <w:r w:rsidRPr="00401221">
                    <w:rPr>
                      <w:rFonts w:cstheme="minorHAnsi"/>
                    </w:rPr>
                    <w:t>biannually to colleagues</w:t>
                  </w:r>
                </w:p>
                <w:p w14:paraId="3F1371B2" w14:textId="77777777" w:rsid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Documented code using version control and kept records of laboratory experiments</w:t>
                  </w:r>
                </w:p>
                <w:p w14:paraId="67FD99DF" w14:textId="77777777" w:rsidR="00E74A76" w:rsidRPr="00E74A76" w:rsidRDefault="00E74A76" w:rsidP="00E74A76">
                  <w:pPr>
                    <w:pStyle w:val="NoSpacing"/>
                    <w:numPr>
                      <w:ilvl w:val="0"/>
                      <w:numId w:val="2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Wrote articles of experiments done for publication in scientific journals</w:t>
                  </w:r>
                </w:p>
                <w:p w14:paraId="0704E28C" w14:textId="77777777" w:rsidR="007B2F5C" w:rsidRPr="0043426C" w:rsidRDefault="000663E7" w:rsidP="0043426C">
                  <w:pPr>
                    <w:pStyle w:val="Heading4"/>
                  </w:pPr>
                  <w:r>
                    <w:t>Undergraduate Research Assistant</w:t>
                  </w:r>
                </w:p>
                <w:p w14:paraId="6173C2DD" w14:textId="77777777" w:rsidR="007B2F5C" w:rsidRPr="005152F2" w:rsidRDefault="000663E7" w:rsidP="007B2F5C">
                  <w:pPr>
                    <w:pStyle w:val="Heading5"/>
                  </w:pPr>
                  <w:r>
                    <w:t>2013 - 2015</w:t>
                  </w:r>
                </w:p>
                <w:p w14:paraId="3107865B" w14:textId="77777777" w:rsidR="00C25962" w:rsidRPr="00401221" w:rsidRDefault="00C25962" w:rsidP="00C25962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Assisted with behavioral studies involving mice</w:t>
                  </w:r>
                </w:p>
                <w:p w14:paraId="08BA2462" w14:textId="77777777" w:rsidR="00C25962" w:rsidRPr="00401221" w:rsidRDefault="00C25962" w:rsidP="00C25962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>Handled mice prior to experiments, and injected mice with sodium salicylate to induce tinnitus and examine the effects of treatment on the acoustic startle reflex</w:t>
                  </w:r>
                </w:p>
                <w:p w14:paraId="6812767A" w14:textId="77777777" w:rsidR="00C25962" w:rsidRDefault="00C25962" w:rsidP="00C25962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lastRenderedPageBreak/>
                    <w:t xml:space="preserve">Placed mice on platforms inside boxes atop </w:t>
                  </w:r>
                  <w:proofErr w:type="spellStart"/>
                  <w:r w:rsidRPr="00401221">
                    <w:rPr>
                      <w:rFonts w:cstheme="minorHAnsi"/>
                    </w:rPr>
                    <w:t>arduinos</w:t>
                  </w:r>
                  <w:proofErr w:type="spellEnd"/>
                  <w:r w:rsidRPr="00401221">
                    <w:rPr>
                      <w:rFonts w:cstheme="minorHAnsi"/>
                    </w:rPr>
                    <w:t xml:space="preserve"> that transmitted the startle reflex of a mouse in response to a loud noise to the computer</w:t>
                  </w:r>
                </w:p>
                <w:p w14:paraId="27580CF9" w14:textId="77777777" w:rsidR="00C25962" w:rsidRPr="00401221" w:rsidRDefault="00600FCC" w:rsidP="00C25962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Developed vocalization recordings from mouse vocalizations using Adobe Audition</w:t>
                  </w:r>
                </w:p>
                <w:p w14:paraId="77F68073" w14:textId="77777777" w:rsidR="008F6337" w:rsidRPr="00600FCC" w:rsidRDefault="00C25962" w:rsidP="00600FCC">
                  <w:pPr>
                    <w:pStyle w:val="NoSpacing"/>
                    <w:numPr>
                      <w:ilvl w:val="0"/>
                      <w:numId w:val="3"/>
                    </w:numPr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</w:rPr>
                    <w:t xml:space="preserve">Trained new undergraduate research assistants on basic laboratory techniques </w:t>
                  </w:r>
                </w:p>
              </w:tc>
            </w:tr>
            <w:tr w:rsidR="008F6337" w14:paraId="41B54EB8" w14:textId="77777777" w:rsidTr="00600FCC">
              <w:trPr>
                <w:trHeight w:val="1748"/>
              </w:trPr>
              <w:tc>
                <w:tcPr>
                  <w:tcW w:w="5875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14:paraId="1CC9D714" w14:textId="77777777" w:rsidR="008F6337" w:rsidRPr="005152F2" w:rsidRDefault="00FA7710" w:rsidP="008F6337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4DCF91E4F90CC74FB8023C46677D9DE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Education</w:t>
                      </w:r>
                    </w:sdtContent>
                  </w:sdt>
                </w:p>
                <w:p w14:paraId="064CCB46" w14:textId="77777777" w:rsidR="007B2F5C" w:rsidRPr="0043426C" w:rsidRDefault="0087544C" w:rsidP="002B3890">
                  <w:pPr>
                    <w:pStyle w:val="Heading4"/>
                  </w:pPr>
                  <w:r>
                    <w:t>Doctor of Philosophy (Ph.D.) in Genetics</w:t>
                  </w:r>
                </w:p>
                <w:p w14:paraId="4B1EE7F6" w14:textId="77777777" w:rsidR="007B2F5C" w:rsidRPr="005152F2" w:rsidRDefault="0087544C" w:rsidP="007B2F5C">
                  <w:pPr>
                    <w:pStyle w:val="Heading5"/>
                  </w:pPr>
                  <w:r>
                    <w:t>University of Georgia</w:t>
                  </w:r>
                </w:p>
                <w:p w14:paraId="7BB5B6A9" w14:textId="77777777" w:rsidR="008F6337" w:rsidRDefault="0087544C" w:rsidP="007B2F5C">
                  <w:r>
                    <w:t xml:space="preserve">Dissertation Title: Genomic and Transcriptomic Impacts of Large- and Small-Scale Spontaneous Mutations in Yeasts </w:t>
                  </w:r>
                </w:p>
                <w:p w14:paraId="052D59A0" w14:textId="77777777" w:rsidR="0087544C" w:rsidRPr="0043426C" w:rsidRDefault="0087544C" w:rsidP="00E07F1D">
                  <w:pPr>
                    <w:pStyle w:val="Heading4"/>
                  </w:pPr>
                  <w:r>
                    <w:t xml:space="preserve">Bachelor of Science (B.S.) in Cell and </w:t>
                  </w:r>
                  <w:r w:rsidR="00E07F1D">
                    <w:t xml:space="preserve">  </w:t>
                  </w:r>
                  <w:r>
                    <w:t>Molecular Biology</w:t>
                  </w:r>
                </w:p>
                <w:p w14:paraId="37D3F5B7" w14:textId="77777777" w:rsidR="0087544C" w:rsidRPr="005152F2" w:rsidRDefault="0087544C" w:rsidP="0087544C">
                  <w:pPr>
                    <w:pStyle w:val="Heading5"/>
                  </w:pPr>
                  <w:r>
                    <w:t>University of South Florida</w:t>
                  </w:r>
                </w:p>
                <w:p w14:paraId="598635DC" w14:textId="77777777" w:rsidR="0087544C" w:rsidRDefault="0087544C" w:rsidP="00E07F1D">
                  <w:r>
                    <w:t>Thesis: Ultrasonic Mouse Vocalizations Facilitate the Acoustic Startle Reflex in Male CBA/</w:t>
                  </w:r>
                  <w:proofErr w:type="spellStart"/>
                  <w:r>
                    <w:t>CaJs</w:t>
                  </w:r>
                  <w:proofErr w:type="spellEnd"/>
                </w:p>
                <w:p w14:paraId="0CCD2499" w14:textId="77777777" w:rsidR="008F2F72" w:rsidRDefault="008F2F72" w:rsidP="00E07F1D"/>
                <w:p w14:paraId="3501B5BC" w14:textId="77777777" w:rsidR="008F2F72" w:rsidRPr="005152F2" w:rsidRDefault="008F2F72" w:rsidP="008F2F72">
                  <w:pPr>
                    <w:pStyle w:val="Heading2"/>
                  </w:pPr>
                  <w:r>
                    <w:t>publications</w:t>
                  </w:r>
                </w:p>
                <w:p w14:paraId="1DA5B0F6" w14:textId="37915CAB" w:rsidR="008F2F72" w:rsidRDefault="00D93D10" w:rsidP="008F2F72">
                  <w:pPr>
                    <w:spacing w:line="240" w:lineRule="auto"/>
                    <w:contextualSpacing/>
                    <w:jc w:val="both"/>
                    <w:rPr>
                      <w:rFonts w:cstheme="minorHAnsi"/>
                      <w:i/>
                      <w:iCs/>
                    </w:rPr>
                  </w:pPr>
                  <w:r>
                    <w:rPr>
                      <w:rFonts w:cstheme="minorHAnsi"/>
                      <w:i/>
                      <w:iCs/>
                    </w:rPr>
                    <w:t>Pending Submission</w:t>
                  </w:r>
                </w:p>
                <w:p w14:paraId="788281AA" w14:textId="77777777" w:rsidR="008F2F72" w:rsidRPr="008F2F72" w:rsidRDefault="008F2F72" w:rsidP="008F2F72">
                  <w:pPr>
                    <w:spacing w:line="240" w:lineRule="auto"/>
                    <w:contextualSpacing/>
                    <w:jc w:val="both"/>
                    <w:rPr>
                      <w:rFonts w:cstheme="minorHAnsi"/>
                      <w:i/>
                      <w:iCs/>
                    </w:rPr>
                  </w:pPr>
                  <w:proofErr w:type="spellStart"/>
                  <w:r w:rsidRPr="006714D3">
                    <w:rPr>
                      <w:rFonts w:cstheme="minorHAnsi"/>
                      <w:b/>
                      <w:bCs/>
                    </w:rPr>
                    <w:t>McQueary</w:t>
                  </w:r>
                  <w:proofErr w:type="spellEnd"/>
                  <w:r w:rsidRPr="006714D3">
                    <w:rPr>
                      <w:rFonts w:cstheme="minorHAnsi"/>
                      <w:b/>
                      <w:bCs/>
                    </w:rPr>
                    <w:t>,</w:t>
                  </w:r>
                  <w:r>
                    <w:rPr>
                      <w:rFonts w:cstheme="minorHAnsi"/>
                      <w:b/>
                      <w:bCs/>
                    </w:rPr>
                    <w:t xml:space="preserve"> </w:t>
                  </w:r>
                  <w:r w:rsidRPr="006714D3">
                    <w:rPr>
                      <w:rFonts w:cstheme="minorHAnsi"/>
                      <w:b/>
                      <w:bCs/>
                    </w:rPr>
                    <w:t>H</w:t>
                  </w:r>
                  <w:r>
                    <w:rPr>
                      <w:rFonts w:cstheme="minorHAnsi"/>
                    </w:rPr>
                    <w:t xml:space="preserve">, M. Behringer, S. Demario, A. </w:t>
                  </w:r>
                  <w:proofErr w:type="spellStart"/>
                  <w:r>
                    <w:rPr>
                      <w:rFonts w:cstheme="minorHAnsi"/>
                    </w:rPr>
                    <w:t>Canas</w:t>
                  </w:r>
                  <w:proofErr w:type="spellEnd"/>
                  <w:r>
                    <w:rPr>
                      <w:rFonts w:cstheme="minorHAnsi"/>
                    </w:rPr>
                    <w:t xml:space="preserve">, B. Johnson, A. </w:t>
                  </w:r>
                  <w:proofErr w:type="spellStart"/>
                  <w:r>
                    <w:rPr>
                      <w:rFonts w:cstheme="minorHAnsi"/>
                    </w:rPr>
                    <w:t>Tsfoni</w:t>
                  </w:r>
                  <w:proofErr w:type="spellEnd"/>
                  <w:r>
                    <w:rPr>
                      <w:rFonts w:cstheme="minorHAnsi"/>
                    </w:rPr>
                    <w:t>, J. Chamberlin, D. Hall. Effects of spontaneous aneuploidy on gene expression in yeast mutation accumulation lines</w:t>
                  </w:r>
                </w:p>
              </w:tc>
            </w:tr>
            <w:tr w:rsidR="008F6337" w14:paraId="7D93F677" w14:textId="77777777" w:rsidTr="00600FCC">
              <w:trPr>
                <w:trHeight w:val="649"/>
              </w:trPr>
              <w:tc>
                <w:tcPr>
                  <w:tcW w:w="5875" w:type="dxa"/>
                </w:tcPr>
                <w:p w14:paraId="6399BB57" w14:textId="77777777" w:rsidR="008F6337" w:rsidRPr="005152F2" w:rsidRDefault="0079721F" w:rsidP="008F6337">
                  <w:pPr>
                    <w:pStyle w:val="Heading2"/>
                  </w:pPr>
                  <w:r>
                    <w:t>Selected Presentations</w:t>
                  </w:r>
                </w:p>
                <w:p w14:paraId="1BB4D1EC" w14:textId="77777777" w:rsidR="00867D70" w:rsidRPr="00867D70" w:rsidRDefault="00867D70" w:rsidP="008F2F72">
                  <w:pPr>
                    <w:pStyle w:val="NoSpacing"/>
                    <w:jc w:val="left"/>
                    <w:rPr>
                      <w:rFonts w:cstheme="minorHAnsi"/>
                      <w:bCs/>
                      <w:i/>
                      <w:iCs/>
                    </w:rPr>
                  </w:pPr>
                  <w:r>
                    <w:rPr>
                      <w:rFonts w:cstheme="minorHAnsi"/>
                      <w:b/>
                    </w:rPr>
                    <w:t xml:space="preserve">Talk Titled: </w:t>
                  </w:r>
                  <w:r w:rsidRPr="00D92495">
                    <w:rPr>
                      <w:rFonts w:cstheme="minorHAnsi"/>
                      <w:bCs/>
                    </w:rPr>
                    <w:t>“</w:t>
                  </w:r>
                  <w:r w:rsidRPr="00D92495">
                    <w:rPr>
                      <w:rFonts w:cstheme="minorHAnsi"/>
                      <w:bCs/>
                      <w:i/>
                      <w:iCs/>
                    </w:rPr>
                    <w:t xml:space="preserve">Effects of Ploidy and Transposon Load on Mutation Rate in </w:t>
                  </w:r>
                  <w:r w:rsidR="008F2F72">
                    <w:rPr>
                      <w:rFonts w:cstheme="minorHAnsi"/>
                      <w:bCs/>
                      <w:i/>
                      <w:iCs/>
                    </w:rPr>
                    <w:t xml:space="preserve"> </w:t>
                  </w:r>
                  <w:r w:rsidRPr="00D92495">
                    <w:rPr>
                      <w:rFonts w:cstheme="minorHAnsi"/>
                      <w:bCs/>
                    </w:rPr>
                    <w:t>Saccharomyces paradoxus</w:t>
                  </w:r>
                  <w:r>
                    <w:rPr>
                      <w:rFonts w:cstheme="minorHAnsi"/>
                      <w:bCs/>
                    </w:rPr>
                    <w:t>"</w:t>
                  </w:r>
                </w:p>
                <w:p w14:paraId="02E611FF" w14:textId="77777777" w:rsidR="00867D70" w:rsidRPr="00D92495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867D70" w:rsidRPr="00D92495">
                    <w:rPr>
                      <w:rFonts w:cstheme="minorHAnsi"/>
                      <w:bCs/>
                    </w:rPr>
                    <w:t>GENE 8880, Department of Genetics, University of Georgia</w:t>
                  </w:r>
                  <w:r>
                    <w:rPr>
                      <w:rFonts w:cstheme="minorHAnsi"/>
                      <w:bCs/>
                    </w:rPr>
                    <w:t>, 2019</w:t>
                  </w:r>
                </w:p>
                <w:p w14:paraId="4F4D0D25" w14:textId="77777777" w:rsidR="00867D70" w:rsidRDefault="00867D70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 w:rsidRPr="00401221">
                    <w:rPr>
                      <w:rFonts w:cstheme="minorHAnsi"/>
                      <w:b/>
                    </w:rPr>
                    <w:t xml:space="preserve">Talk Titled: </w:t>
                  </w:r>
                  <w:r w:rsidRPr="00401221">
                    <w:rPr>
                      <w:rFonts w:cstheme="minorHAnsi"/>
                      <w:bCs/>
                    </w:rPr>
                    <w:t>“</w:t>
                  </w:r>
                  <w:r w:rsidRPr="00D92495">
                    <w:rPr>
                      <w:rFonts w:cstheme="minorHAnsi"/>
                      <w:bCs/>
                      <w:i/>
                      <w:iCs/>
                    </w:rPr>
                    <w:t>Effects of Differing Transposon Load on Mutation Rate in</w:t>
                  </w:r>
                  <w:r>
                    <w:rPr>
                      <w:rFonts w:cstheme="minorHAnsi"/>
                      <w:bCs/>
                      <w:i/>
                      <w:iCs/>
                    </w:rPr>
                    <w:t xml:space="preserve"> </w:t>
                  </w:r>
                  <w:r w:rsidRPr="00D92495">
                    <w:rPr>
                      <w:rFonts w:cstheme="minorHAnsi"/>
                      <w:bCs/>
                    </w:rPr>
                    <w:t>Saccharomyces paradoxus</w:t>
                  </w:r>
                  <w:r w:rsidRPr="00401221">
                    <w:rPr>
                      <w:rFonts w:cstheme="minorHAnsi"/>
                      <w:bCs/>
                    </w:rPr>
                    <w:t>”</w:t>
                  </w:r>
                </w:p>
                <w:p w14:paraId="59FE3669" w14:textId="77777777" w:rsidR="008F2F72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proofErr w:type="spellStart"/>
                  <w:r w:rsidR="00867D70" w:rsidRPr="00401221">
                    <w:rPr>
                      <w:rFonts w:cstheme="minorHAnsi"/>
                      <w:bCs/>
                    </w:rPr>
                    <w:t>S</w:t>
                  </w:r>
                  <w:r w:rsidR="00867D70">
                    <w:rPr>
                      <w:rFonts w:cstheme="minorHAnsi"/>
                      <w:bCs/>
                    </w:rPr>
                    <w:t>outhestern</w:t>
                  </w:r>
                  <w:proofErr w:type="spellEnd"/>
                  <w:r w:rsidR="00867D70">
                    <w:rPr>
                      <w:rFonts w:cstheme="minorHAnsi"/>
                      <w:bCs/>
                    </w:rPr>
                    <w:t xml:space="preserve"> Population Ecology and Evolutionary Genetics</w:t>
                  </w:r>
                </w:p>
                <w:p w14:paraId="087A2F31" w14:textId="77777777" w:rsidR="00867D70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867D70">
                    <w:rPr>
                      <w:rFonts w:cstheme="minorHAnsi"/>
                      <w:bCs/>
                    </w:rPr>
                    <w:t>Meeting</w:t>
                  </w:r>
                  <w:r w:rsidR="00867D70" w:rsidRPr="00401221">
                    <w:rPr>
                      <w:rFonts w:cstheme="minorHAnsi"/>
                      <w:bCs/>
                    </w:rPr>
                    <w:t>, Clemson Outdoor Lab, SC</w:t>
                  </w:r>
                  <w:r>
                    <w:rPr>
                      <w:rFonts w:cstheme="minorHAnsi"/>
                      <w:bCs/>
                    </w:rPr>
                    <w:t>, 2019</w:t>
                  </w:r>
                </w:p>
                <w:p w14:paraId="5271247F" w14:textId="77777777" w:rsidR="00867D70" w:rsidRDefault="00867D70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 w:rsidRPr="00D92495">
                    <w:rPr>
                      <w:rFonts w:cstheme="minorHAnsi"/>
                      <w:b/>
                    </w:rPr>
                    <w:lastRenderedPageBreak/>
                    <w:t>Talk Titled:</w:t>
                  </w:r>
                  <w:r>
                    <w:rPr>
                      <w:rFonts w:cstheme="minorHAnsi"/>
                      <w:bCs/>
                    </w:rPr>
                    <w:t xml:space="preserve"> “</w:t>
                  </w:r>
                  <w:r w:rsidRPr="00341A11">
                    <w:rPr>
                      <w:rFonts w:cstheme="minorHAnsi"/>
                      <w:bCs/>
                      <w:i/>
                      <w:iCs/>
                    </w:rPr>
                    <w:t>Gene expression in aneuploid yeast</w:t>
                  </w:r>
                  <w:r>
                    <w:rPr>
                      <w:rFonts w:cstheme="minorHAnsi"/>
                      <w:bCs/>
                    </w:rPr>
                    <w:t>”</w:t>
                  </w:r>
                </w:p>
                <w:p w14:paraId="5991F0BB" w14:textId="77777777" w:rsidR="00867D70" w:rsidRPr="00401221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867D70">
                    <w:rPr>
                      <w:rFonts w:cstheme="minorHAnsi"/>
                      <w:bCs/>
                    </w:rPr>
                    <w:t>GENE 8880, Department of Genetics, University of Georgia</w:t>
                  </w:r>
                  <w:r>
                    <w:rPr>
                      <w:rFonts w:cstheme="minorHAnsi"/>
                      <w:bCs/>
                    </w:rPr>
                    <w:t>, 2018</w:t>
                  </w:r>
                </w:p>
                <w:p w14:paraId="4ECD128B" w14:textId="77777777" w:rsidR="00867D70" w:rsidRPr="00401221" w:rsidRDefault="00867D70" w:rsidP="008F2F72">
                  <w:pPr>
                    <w:pStyle w:val="NoSpacing"/>
                    <w:jc w:val="left"/>
                    <w:rPr>
                      <w:rFonts w:cstheme="minorHAnsi"/>
                      <w:i/>
                    </w:rPr>
                  </w:pPr>
                  <w:r w:rsidRPr="00401221">
                    <w:rPr>
                      <w:rFonts w:cstheme="minorHAnsi"/>
                      <w:b/>
                    </w:rPr>
                    <w:t xml:space="preserve">Poster Titled: </w:t>
                  </w:r>
                  <w:r w:rsidRPr="00401221">
                    <w:rPr>
                      <w:rFonts w:cstheme="minorHAnsi"/>
                      <w:i/>
                    </w:rPr>
                    <w:t>“Effects on Gene Expression of Spontaneous Aneuploidy in Yeast Mutatio</w:t>
                  </w:r>
                  <w:r>
                    <w:rPr>
                      <w:rFonts w:cstheme="minorHAnsi"/>
                      <w:i/>
                    </w:rPr>
                    <w:t xml:space="preserve">n </w:t>
                  </w:r>
                  <w:r w:rsidRPr="00401221">
                    <w:rPr>
                      <w:rFonts w:cstheme="minorHAnsi"/>
                      <w:i/>
                    </w:rPr>
                    <w:t>Accumulation Lines”</w:t>
                  </w:r>
                </w:p>
                <w:p w14:paraId="2C4D4BD1" w14:textId="77777777" w:rsidR="008F2F72" w:rsidRDefault="008F2F72" w:rsidP="008F2F72">
                  <w:pPr>
                    <w:pStyle w:val="NoSpacing"/>
                    <w:jc w:val="left"/>
                    <w:rPr>
                      <w:rFonts w:cstheme="minorHAnsi"/>
                      <w:bCs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proofErr w:type="spellStart"/>
                  <w:r w:rsidR="00867D70" w:rsidRPr="00401221">
                    <w:rPr>
                      <w:rFonts w:cstheme="minorHAnsi"/>
                      <w:bCs/>
                    </w:rPr>
                    <w:t>S</w:t>
                  </w:r>
                  <w:r w:rsidR="00867D70">
                    <w:rPr>
                      <w:rFonts w:cstheme="minorHAnsi"/>
                      <w:bCs/>
                    </w:rPr>
                    <w:t>outhestern</w:t>
                  </w:r>
                  <w:proofErr w:type="spellEnd"/>
                  <w:r w:rsidR="00867D70">
                    <w:rPr>
                      <w:rFonts w:cstheme="minorHAnsi"/>
                      <w:bCs/>
                    </w:rPr>
                    <w:t xml:space="preserve"> Population Ecology and Evolutionary Genetics</w:t>
                  </w:r>
                </w:p>
                <w:p w14:paraId="2C626B4A" w14:textId="77777777" w:rsidR="00867D70" w:rsidRPr="00401221" w:rsidRDefault="008F2F72" w:rsidP="008F2F72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  <w:bCs/>
                    </w:rPr>
                    <w:t xml:space="preserve">   </w:t>
                  </w:r>
                  <w:r w:rsidR="00867D70">
                    <w:rPr>
                      <w:rFonts w:cstheme="minorHAnsi"/>
                      <w:bCs/>
                    </w:rPr>
                    <w:t>Meeting</w:t>
                  </w:r>
                  <w:r w:rsidR="00867D70" w:rsidRPr="00401221">
                    <w:rPr>
                      <w:rFonts w:cstheme="minorHAnsi"/>
                    </w:rPr>
                    <w:t>, Mountain Lake Biological Station, VA</w:t>
                  </w:r>
                  <w:r>
                    <w:rPr>
                      <w:rFonts w:cstheme="minorHAnsi"/>
                    </w:rPr>
                    <w:t>, 2018</w:t>
                  </w:r>
                </w:p>
                <w:p w14:paraId="56BAD1F8" w14:textId="77777777" w:rsidR="00867D70" w:rsidRPr="00401221" w:rsidRDefault="00867D70" w:rsidP="008F2F72">
                  <w:pPr>
                    <w:pStyle w:val="NoSpacing"/>
                    <w:jc w:val="left"/>
                  </w:pPr>
                  <w:r w:rsidRPr="00401221">
                    <w:rPr>
                      <w:b/>
                    </w:rPr>
                    <w:t>Talk Titled:</w:t>
                  </w:r>
                  <w:r w:rsidRPr="00401221">
                    <w:t xml:space="preserve"> “</w:t>
                  </w:r>
                  <w:r w:rsidRPr="00600FCC">
                    <w:rPr>
                      <w:i/>
                      <w:iCs/>
                    </w:rPr>
                    <w:t xml:space="preserve">Evolution of Dosage Compensation in </w:t>
                  </w:r>
                  <w:r w:rsidRPr="00600FCC">
                    <w:t>Saccharomyces cerevisiae</w:t>
                  </w:r>
                  <w:r w:rsidRPr="00401221">
                    <w:t>”</w:t>
                  </w:r>
                </w:p>
                <w:p w14:paraId="5815F9FF" w14:textId="77777777" w:rsidR="00867D70" w:rsidRDefault="008F2F72" w:rsidP="008F2F72">
                  <w:pPr>
                    <w:pStyle w:val="NoSpacing"/>
                    <w:jc w:val="left"/>
                  </w:pPr>
                  <w:r>
                    <w:t xml:space="preserve">   </w:t>
                  </w:r>
                  <w:r w:rsidR="00867D70" w:rsidRPr="00401221">
                    <w:t>3MT Competition, University of Georgia, Athens, GA</w:t>
                  </w:r>
                  <w:r>
                    <w:t>, 2016</w:t>
                  </w:r>
                </w:p>
                <w:p w14:paraId="5E24A2D9" w14:textId="77777777" w:rsidR="00867D70" w:rsidRPr="00401221" w:rsidRDefault="00867D70" w:rsidP="008F2F72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 w:rsidRPr="00401221">
                    <w:rPr>
                      <w:rFonts w:cstheme="minorHAnsi"/>
                      <w:b/>
                    </w:rPr>
                    <w:t>Poster Titled:</w:t>
                  </w:r>
                  <w:r w:rsidRPr="00401221">
                    <w:rPr>
                      <w:rFonts w:cstheme="minorHAnsi"/>
                    </w:rPr>
                    <w:t xml:space="preserve"> “</w:t>
                  </w:r>
                  <w:r w:rsidRPr="00401221">
                    <w:rPr>
                      <w:rFonts w:cstheme="minorHAnsi"/>
                      <w:i/>
                    </w:rPr>
                    <w:t xml:space="preserve">Rates and Biases of Mitotic Gene Conversion in </w:t>
                  </w:r>
                  <w:r w:rsidRPr="00401221">
                    <w:rPr>
                      <w:rFonts w:cstheme="minorHAnsi"/>
                    </w:rPr>
                    <w:t>Saccharomyces cerevisiae”</w:t>
                  </w:r>
                </w:p>
                <w:p w14:paraId="3E88384C" w14:textId="77777777" w:rsidR="008F6337" w:rsidRDefault="008F2F72" w:rsidP="008F2F72">
                  <w:pPr>
                    <w:pStyle w:val="NoSpacing"/>
                    <w:jc w:val="left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 xml:space="preserve">   </w:t>
                  </w:r>
                  <w:r w:rsidR="00867D70" w:rsidRPr="00401221">
                    <w:rPr>
                      <w:rFonts w:cstheme="minorHAnsi"/>
                    </w:rPr>
                    <w:t>Evolution, Austin, TX</w:t>
                  </w:r>
                  <w:r>
                    <w:rPr>
                      <w:rFonts w:cstheme="minorHAnsi"/>
                    </w:rPr>
                    <w:t>, 2016</w:t>
                  </w:r>
                </w:p>
                <w:p w14:paraId="0AE490CE" w14:textId="77777777" w:rsidR="008F2F72" w:rsidRPr="008F2F72" w:rsidRDefault="008F2F72" w:rsidP="008F2F72">
                  <w:pPr>
                    <w:pStyle w:val="NoSpacing"/>
                    <w:jc w:val="left"/>
                    <w:rPr>
                      <w:rFonts w:cstheme="minorHAnsi"/>
                    </w:rPr>
                  </w:pPr>
                </w:p>
              </w:tc>
            </w:tr>
            <w:tr w:rsidR="00600FCC" w14:paraId="66B39259" w14:textId="77777777" w:rsidTr="00600FCC">
              <w:trPr>
                <w:trHeight w:val="649"/>
              </w:trPr>
              <w:tc>
                <w:tcPr>
                  <w:tcW w:w="5875" w:type="dxa"/>
                </w:tcPr>
                <w:p w14:paraId="306325F2" w14:textId="77777777" w:rsidR="00600FCC" w:rsidRDefault="00E07F1D" w:rsidP="008F6337">
                  <w:pPr>
                    <w:pStyle w:val="Heading2"/>
                  </w:pPr>
                  <w:r>
                    <w:lastRenderedPageBreak/>
                    <w:t>Teaching Experience</w:t>
                  </w:r>
                </w:p>
              </w:tc>
            </w:tr>
          </w:tbl>
          <w:p w14:paraId="12024D95" w14:textId="77777777" w:rsidR="00E07F1D" w:rsidRPr="00401221" w:rsidRDefault="00E07F1D" w:rsidP="00E07F1D">
            <w:pPr>
              <w:pStyle w:val="NoSpacing"/>
              <w:jc w:val="both"/>
              <w:rPr>
                <w:rFonts w:cstheme="minorHAnsi"/>
                <w:b/>
              </w:rPr>
            </w:pPr>
            <w:r w:rsidRPr="00401221">
              <w:rPr>
                <w:rFonts w:cstheme="minorHAnsi"/>
                <w:b/>
              </w:rPr>
              <w:t xml:space="preserve">Graduate Teaching Assistant, </w:t>
            </w:r>
            <w:r w:rsidRPr="00401221">
              <w:rPr>
                <w:rFonts w:cstheme="minorHAnsi"/>
                <w:i/>
              </w:rPr>
              <w:t>Evolutionary Biology</w:t>
            </w:r>
            <w:r>
              <w:rPr>
                <w:rFonts w:cstheme="minorHAnsi"/>
                <w:i/>
              </w:rPr>
              <w:t xml:space="preserve">                      </w:t>
            </w:r>
            <w:r w:rsidRPr="00401221">
              <w:rPr>
                <w:rFonts w:cstheme="minorHAnsi"/>
              </w:rPr>
              <w:t>2019</w:t>
            </w:r>
          </w:p>
          <w:p w14:paraId="7D66FA28" w14:textId="77777777" w:rsidR="00E07F1D" w:rsidRPr="00401221" w:rsidRDefault="00E07F1D" w:rsidP="00E07F1D">
            <w:pPr>
              <w:pStyle w:val="NoSpacing"/>
              <w:numPr>
                <w:ilvl w:val="0"/>
                <w:numId w:val="6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 xml:space="preserve">Lead discussion sections once per week and hold office hours </w:t>
            </w:r>
          </w:p>
          <w:p w14:paraId="7297D71A" w14:textId="77777777" w:rsidR="00E07F1D" w:rsidRPr="00401221" w:rsidRDefault="00E07F1D" w:rsidP="00E07F1D">
            <w:pPr>
              <w:pStyle w:val="NoSpacing"/>
              <w:numPr>
                <w:ilvl w:val="0"/>
                <w:numId w:val="6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Upload quizzes and exams for internet-based testing</w:t>
            </w:r>
          </w:p>
          <w:p w14:paraId="4623E2FA" w14:textId="77777777" w:rsidR="00E07F1D" w:rsidRPr="00401221" w:rsidRDefault="00E07F1D" w:rsidP="00E07F1D">
            <w:pPr>
              <w:pStyle w:val="NoSpacing"/>
              <w:jc w:val="both"/>
              <w:rPr>
                <w:rFonts w:cstheme="minorHAnsi"/>
              </w:rPr>
            </w:pPr>
            <w:r w:rsidRPr="00401221">
              <w:rPr>
                <w:rFonts w:cstheme="minorHAnsi"/>
                <w:b/>
              </w:rPr>
              <w:t>Graduate Teaching Assistant,</w:t>
            </w:r>
            <w:r w:rsidRPr="00401221">
              <w:rPr>
                <w:rFonts w:cstheme="minorHAnsi"/>
              </w:rPr>
              <w:t xml:space="preserve"> </w:t>
            </w:r>
            <w:r w:rsidRPr="00401221">
              <w:rPr>
                <w:rFonts w:cstheme="minorHAnsi"/>
                <w:i/>
              </w:rPr>
              <w:t>Introductory Genetics</w:t>
            </w:r>
            <w:r>
              <w:rPr>
                <w:rFonts w:cstheme="minorHAnsi"/>
                <w:i/>
              </w:rPr>
              <w:t xml:space="preserve">.   </w:t>
            </w:r>
            <w:r>
              <w:rPr>
                <w:rFonts w:cstheme="minorHAnsi"/>
              </w:rPr>
              <w:t xml:space="preserve">      </w:t>
            </w:r>
            <w:r w:rsidRPr="00401221">
              <w:rPr>
                <w:rFonts w:cstheme="minorHAnsi"/>
              </w:rPr>
              <w:t>2017 – 2018</w:t>
            </w:r>
          </w:p>
          <w:p w14:paraId="69C76543" w14:textId="77777777" w:rsidR="00E07F1D" w:rsidRPr="00401221" w:rsidRDefault="00E07F1D" w:rsidP="00E07F1D">
            <w:pPr>
              <w:pStyle w:val="NoSpacing"/>
              <w:numPr>
                <w:ilvl w:val="0"/>
                <w:numId w:val="4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 xml:space="preserve">Lead 2 discussion sections per week for 45 students, and hold office hours during the week </w:t>
            </w:r>
          </w:p>
          <w:p w14:paraId="2184B061" w14:textId="77777777" w:rsidR="00E07F1D" w:rsidRPr="00401221" w:rsidRDefault="00E07F1D" w:rsidP="00E07F1D">
            <w:pPr>
              <w:pStyle w:val="NoSpacing"/>
              <w:numPr>
                <w:ilvl w:val="0"/>
                <w:numId w:val="4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Grade and proctor exams during the semester for 300 students</w:t>
            </w:r>
          </w:p>
          <w:p w14:paraId="7A6F486F" w14:textId="77777777" w:rsidR="00E07F1D" w:rsidRPr="00401221" w:rsidRDefault="00E07F1D" w:rsidP="00E07F1D">
            <w:pPr>
              <w:pStyle w:val="NoSpacing"/>
              <w:jc w:val="both"/>
              <w:rPr>
                <w:rFonts w:cstheme="minorHAnsi"/>
              </w:rPr>
            </w:pPr>
            <w:r w:rsidRPr="00401221">
              <w:rPr>
                <w:rFonts w:cstheme="minorHAnsi"/>
                <w:b/>
              </w:rPr>
              <w:t>Graduate Teaching Assistant,</w:t>
            </w:r>
            <w:r w:rsidRPr="00401221">
              <w:rPr>
                <w:rFonts w:cstheme="minorHAnsi"/>
              </w:rPr>
              <w:t xml:space="preserve"> </w:t>
            </w:r>
            <w:r w:rsidRPr="00401221">
              <w:rPr>
                <w:rFonts w:cstheme="minorHAnsi"/>
                <w:i/>
              </w:rPr>
              <w:t>Biology I for Non-Majors</w:t>
            </w:r>
            <w:r w:rsidRPr="00401221">
              <w:rPr>
                <w:rFonts w:cstheme="minorHAnsi"/>
                <w:i/>
              </w:rPr>
              <w:tab/>
            </w:r>
            <w:r>
              <w:rPr>
                <w:rFonts w:cstheme="minorHAnsi"/>
                <w:i/>
              </w:rPr>
              <w:t xml:space="preserve">         </w:t>
            </w:r>
            <w:r w:rsidRPr="00401221">
              <w:rPr>
                <w:rFonts w:cstheme="minorHAnsi"/>
              </w:rPr>
              <w:t>2017</w:t>
            </w:r>
          </w:p>
          <w:p w14:paraId="1A3ACA4E" w14:textId="77777777" w:rsidR="00E07F1D" w:rsidRPr="00401221" w:rsidRDefault="00E07F1D" w:rsidP="00E07F1D">
            <w:pPr>
              <w:pStyle w:val="NoSpacing"/>
              <w:numPr>
                <w:ilvl w:val="0"/>
                <w:numId w:val="7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Coordinate assignments and material for an online course</w:t>
            </w:r>
          </w:p>
          <w:p w14:paraId="5C6FCF1A" w14:textId="77777777" w:rsidR="00E07F1D" w:rsidRPr="00401221" w:rsidRDefault="00E07F1D" w:rsidP="00E07F1D">
            <w:pPr>
              <w:pStyle w:val="NoSpacing"/>
              <w:numPr>
                <w:ilvl w:val="0"/>
                <w:numId w:val="7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Grade assignments and give feedback</w:t>
            </w:r>
          </w:p>
          <w:p w14:paraId="4868FE33" w14:textId="77777777" w:rsidR="00E07F1D" w:rsidRPr="00401221" w:rsidRDefault="00E07F1D" w:rsidP="00E07F1D">
            <w:pPr>
              <w:pStyle w:val="NoSpacing"/>
              <w:jc w:val="both"/>
              <w:rPr>
                <w:rFonts w:cstheme="minorHAnsi"/>
              </w:rPr>
            </w:pPr>
            <w:r w:rsidRPr="00401221">
              <w:rPr>
                <w:rFonts w:cstheme="minorHAnsi"/>
                <w:b/>
              </w:rPr>
              <w:t>Graduate Laboratory Assistant,</w:t>
            </w:r>
            <w:r w:rsidRPr="00401221">
              <w:rPr>
                <w:rFonts w:cstheme="minorHAnsi"/>
              </w:rPr>
              <w:t xml:space="preserve"> </w:t>
            </w:r>
            <w:r w:rsidRPr="00401221">
              <w:rPr>
                <w:rFonts w:cstheme="minorHAnsi"/>
                <w:i/>
              </w:rPr>
              <w:t>Biology I for Non-Majors</w:t>
            </w:r>
            <w:r>
              <w:rPr>
                <w:rFonts w:cstheme="minorHAnsi"/>
                <w:i/>
              </w:rPr>
              <w:t xml:space="preserve">  </w:t>
            </w:r>
            <w:r w:rsidRPr="00401221">
              <w:rPr>
                <w:rFonts w:cstheme="minorHAnsi"/>
              </w:rPr>
              <w:t>2016 – 2017</w:t>
            </w:r>
          </w:p>
          <w:p w14:paraId="7EECB7A0" w14:textId="77777777" w:rsidR="00E07F1D" w:rsidRPr="00401221" w:rsidRDefault="00E07F1D" w:rsidP="00E07F1D">
            <w:pPr>
              <w:pStyle w:val="NoSpacing"/>
              <w:numPr>
                <w:ilvl w:val="0"/>
                <w:numId w:val="5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>Lead 3 laboratory classes per week for 20 students, assist students during labs</w:t>
            </w:r>
          </w:p>
          <w:p w14:paraId="5A4D71CE" w14:textId="77777777" w:rsidR="00E07F1D" w:rsidRPr="00401221" w:rsidRDefault="00E07F1D" w:rsidP="00E07F1D">
            <w:pPr>
              <w:pStyle w:val="NoSpacing"/>
              <w:numPr>
                <w:ilvl w:val="0"/>
                <w:numId w:val="5"/>
              </w:numPr>
              <w:jc w:val="left"/>
              <w:rPr>
                <w:rFonts w:cstheme="minorHAnsi"/>
              </w:rPr>
            </w:pPr>
            <w:r w:rsidRPr="00401221">
              <w:rPr>
                <w:rFonts w:cstheme="minorHAnsi"/>
              </w:rPr>
              <w:t xml:space="preserve">Grade assignments and hold office hours </w:t>
            </w:r>
          </w:p>
          <w:p w14:paraId="6813CF43" w14:textId="77777777" w:rsidR="008F6337" w:rsidRPr="005152F2" w:rsidRDefault="008F6337" w:rsidP="003856C9"/>
        </w:tc>
      </w:tr>
    </w:tbl>
    <w:p w14:paraId="26936CB6" w14:textId="77777777" w:rsidR="00E941EF" w:rsidRDefault="00E941EF" w:rsidP="007D5F9D">
      <w:pPr>
        <w:pStyle w:val="NoSpacing"/>
        <w:jc w:val="both"/>
      </w:pPr>
    </w:p>
    <w:sectPr w:rsidR="00E941EF" w:rsidSect="00FE20E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E50F6A" w14:textId="77777777" w:rsidR="00FA7710" w:rsidRDefault="00FA7710" w:rsidP="003856C9">
      <w:pPr>
        <w:spacing w:after="0" w:line="240" w:lineRule="auto"/>
      </w:pPr>
      <w:r>
        <w:separator/>
      </w:r>
    </w:p>
  </w:endnote>
  <w:endnote w:type="continuationSeparator" w:id="0">
    <w:p w14:paraId="3E720314" w14:textId="77777777" w:rsidR="00FA7710" w:rsidRDefault="00FA7710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A0C89A" w14:textId="77777777" w:rsidR="003856C9" w:rsidRDefault="007803B7" w:rsidP="007803B7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29411C2E" wp14:editId="41E2E47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CB3C9CC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9FD73" w14:textId="77777777"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9EB97EE" wp14:editId="6E3061F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CF25716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53EC4" w14:textId="77777777" w:rsidR="00FA7710" w:rsidRDefault="00FA7710" w:rsidP="003856C9">
      <w:pPr>
        <w:spacing w:after="0" w:line="240" w:lineRule="auto"/>
      </w:pPr>
      <w:r>
        <w:separator/>
      </w:r>
    </w:p>
  </w:footnote>
  <w:footnote w:type="continuationSeparator" w:id="0">
    <w:p w14:paraId="1260CC43" w14:textId="77777777" w:rsidR="00FA7710" w:rsidRDefault="00FA7710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BC09A" w14:textId="77777777"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F1E880B" wp14:editId="1155F26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EC7CD47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9C810" w14:textId="77777777"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8641F5F" wp14:editId="74144D6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1375C36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D5C38"/>
    <w:multiLevelType w:val="hybridMultilevel"/>
    <w:tmpl w:val="1214F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26442"/>
    <w:multiLevelType w:val="hybridMultilevel"/>
    <w:tmpl w:val="05E2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30B3F"/>
    <w:multiLevelType w:val="hybridMultilevel"/>
    <w:tmpl w:val="628E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4571EF"/>
    <w:multiLevelType w:val="hybridMultilevel"/>
    <w:tmpl w:val="6936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A2D8F"/>
    <w:multiLevelType w:val="hybridMultilevel"/>
    <w:tmpl w:val="5192D6C6"/>
    <w:lvl w:ilvl="0" w:tplc="41605C24">
      <w:start w:val="2013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0030CC"/>
    <w:multiLevelType w:val="hybridMultilevel"/>
    <w:tmpl w:val="EBFE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300811"/>
    <w:multiLevelType w:val="hybridMultilevel"/>
    <w:tmpl w:val="36E69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31"/>
    <w:rsid w:val="00052BE1"/>
    <w:rsid w:val="000663E7"/>
    <w:rsid w:val="0007412A"/>
    <w:rsid w:val="0010199E"/>
    <w:rsid w:val="001765FE"/>
    <w:rsid w:val="0019561F"/>
    <w:rsid w:val="001B32D2"/>
    <w:rsid w:val="00270165"/>
    <w:rsid w:val="00293B83"/>
    <w:rsid w:val="002A3621"/>
    <w:rsid w:val="002B3890"/>
    <w:rsid w:val="002B7747"/>
    <w:rsid w:val="002C77B9"/>
    <w:rsid w:val="002F485A"/>
    <w:rsid w:val="003053D9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00FCC"/>
    <w:rsid w:val="00616FF4"/>
    <w:rsid w:val="006A3CE7"/>
    <w:rsid w:val="006A7966"/>
    <w:rsid w:val="006E2831"/>
    <w:rsid w:val="00743379"/>
    <w:rsid w:val="007803B7"/>
    <w:rsid w:val="0079721F"/>
    <w:rsid w:val="007B2F5C"/>
    <w:rsid w:val="007C5F05"/>
    <w:rsid w:val="007D5F9D"/>
    <w:rsid w:val="00832043"/>
    <w:rsid w:val="00832F81"/>
    <w:rsid w:val="00867D70"/>
    <w:rsid w:val="0087544C"/>
    <w:rsid w:val="008C70F4"/>
    <w:rsid w:val="008C7CA2"/>
    <w:rsid w:val="008F2F72"/>
    <w:rsid w:val="008F6337"/>
    <w:rsid w:val="009F64D9"/>
    <w:rsid w:val="00A41E23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25962"/>
    <w:rsid w:val="00C4403A"/>
    <w:rsid w:val="00C63A05"/>
    <w:rsid w:val="00CE6306"/>
    <w:rsid w:val="00D11C4D"/>
    <w:rsid w:val="00D5067A"/>
    <w:rsid w:val="00D93D10"/>
    <w:rsid w:val="00DC79BB"/>
    <w:rsid w:val="00E07F1D"/>
    <w:rsid w:val="00E34D58"/>
    <w:rsid w:val="00E74A76"/>
    <w:rsid w:val="00E941EF"/>
    <w:rsid w:val="00EB0F0D"/>
    <w:rsid w:val="00EB1C1B"/>
    <w:rsid w:val="00F33AF8"/>
    <w:rsid w:val="00F463E2"/>
    <w:rsid w:val="00F56435"/>
    <w:rsid w:val="00F766FE"/>
    <w:rsid w:val="00FA07AA"/>
    <w:rsid w:val="00FA7710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851D8C"/>
  <w15:chartTrackingRefBased/>
  <w15:docId w15:val="{F0338DDD-C8E7-8D49-B6E8-6C570413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link w:val="NoSpacingChar"/>
    <w:uiPriority w:val="1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E74A7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E74A76"/>
  </w:style>
  <w:style w:type="paragraph" w:styleId="BalloonText">
    <w:name w:val="Balloon Text"/>
    <w:basedOn w:val="Normal"/>
    <w:link w:val="BalloonTextChar"/>
    <w:uiPriority w:val="99"/>
    <w:semiHidden/>
    <w:unhideWhenUsed/>
    <w:rsid w:val="008F2F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F7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3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hollymcqueary/Library/Containers/com.microsoft.Word/Data/Library/Application%20Support/Microsoft/Office/16.0/DTS/en-US%7b32B951B6-9C0E-7E44-988B-A19FEB66A10F%7d/%7b4981DEF4-78EF-4746-9090-0E49B8CF830C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9CE23D7D0352F4B83EFFDE56DB1DE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8046E-5F5A-304B-BB5C-18104F52D01C}"/>
      </w:docPartPr>
      <w:docPartBody>
        <w:p w:rsidR="002542C7" w:rsidRDefault="005C17F0">
          <w:pPr>
            <w:pStyle w:val="39CE23D7D0352F4B83EFFDE56DB1DE35"/>
          </w:pPr>
          <w:r w:rsidRPr="005152F2">
            <w:t>Your Name</w:t>
          </w:r>
        </w:p>
      </w:docPartBody>
    </w:docPart>
    <w:docPart>
      <w:docPartPr>
        <w:name w:val="083ECE461AABEB438E4C5953DAF35E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768414-5210-5E4F-A855-2919C7F62CA2}"/>
      </w:docPartPr>
      <w:docPartBody>
        <w:p w:rsidR="002542C7" w:rsidRDefault="005C17F0">
          <w:pPr>
            <w:pStyle w:val="083ECE461AABEB438E4C5953DAF35E47"/>
          </w:pPr>
          <w:r>
            <w:t>Objective</w:t>
          </w:r>
        </w:p>
      </w:docPartBody>
    </w:docPart>
    <w:docPart>
      <w:docPartPr>
        <w:name w:val="CE34067261A2AD44A5FFC6F9D2172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9D7039-A825-0F49-9D13-5B51F71A66A0}"/>
      </w:docPartPr>
      <w:docPartBody>
        <w:p w:rsidR="002542C7" w:rsidRDefault="005C17F0">
          <w:pPr>
            <w:pStyle w:val="CE34067261A2AD44A5FFC6F9D21720C8"/>
          </w:pPr>
          <w:r>
            <w:t>Skills</w:t>
          </w:r>
        </w:p>
      </w:docPartBody>
    </w:docPart>
    <w:docPart>
      <w:docPartPr>
        <w:name w:val="EFA132809522E041B22F44FD897F67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577EB6-AE98-6742-B9F6-D4F9613C36FD}"/>
      </w:docPartPr>
      <w:docPartBody>
        <w:p w:rsidR="002542C7" w:rsidRDefault="005C17F0">
          <w:pPr>
            <w:pStyle w:val="EFA132809522E041B22F44FD897F673C"/>
          </w:pPr>
          <w:r w:rsidRPr="005152F2">
            <w:t>Experience</w:t>
          </w:r>
        </w:p>
      </w:docPartBody>
    </w:docPart>
    <w:docPart>
      <w:docPartPr>
        <w:name w:val="4DCF91E4F90CC74FB8023C46677D9D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FD9C4-4877-1D4C-B1A1-C39417DE433C}"/>
      </w:docPartPr>
      <w:docPartBody>
        <w:p w:rsidR="002542C7" w:rsidRDefault="005C17F0">
          <w:pPr>
            <w:pStyle w:val="4DCF91E4F90CC74FB8023C46677D9DE0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B8"/>
    <w:rsid w:val="0011470D"/>
    <w:rsid w:val="002542C7"/>
    <w:rsid w:val="004662B8"/>
    <w:rsid w:val="005C17F0"/>
    <w:rsid w:val="007822EF"/>
    <w:rsid w:val="00EC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9CE23D7D0352F4B83EFFDE56DB1DE35">
    <w:name w:val="39CE23D7D0352F4B83EFFDE56DB1DE35"/>
  </w:style>
  <w:style w:type="paragraph" w:customStyle="1" w:styleId="35BEB85DF8E28142BEDEF398EAE23D43">
    <w:name w:val="35BEB85DF8E28142BEDEF398EAE23D43"/>
  </w:style>
  <w:style w:type="paragraph" w:customStyle="1" w:styleId="F5562EEA20E1F44584F65975420D3081">
    <w:name w:val="F5562EEA20E1F44584F65975420D3081"/>
  </w:style>
  <w:style w:type="paragraph" w:customStyle="1" w:styleId="E8EBD6440D13C747B611B691042D2583">
    <w:name w:val="E8EBD6440D13C747B611B691042D2583"/>
  </w:style>
  <w:style w:type="paragraph" w:customStyle="1" w:styleId="4282BCF871228543ABFD3F0347DA1F0A">
    <w:name w:val="4282BCF871228543ABFD3F0347DA1F0A"/>
  </w:style>
  <w:style w:type="paragraph" w:customStyle="1" w:styleId="083ECE461AABEB438E4C5953DAF35E47">
    <w:name w:val="083ECE461AABEB438E4C5953DAF35E47"/>
  </w:style>
  <w:style w:type="paragraph" w:customStyle="1" w:styleId="ED60A49E7F8EB148A07C4847FB73174E">
    <w:name w:val="ED60A49E7F8EB148A07C4847FB73174E"/>
  </w:style>
  <w:style w:type="paragraph" w:customStyle="1" w:styleId="CE34067261A2AD44A5FFC6F9D21720C8">
    <w:name w:val="CE34067261A2AD44A5FFC6F9D21720C8"/>
  </w:style>
  <w:style w:type="paragraph" w:customStyle="1" w:styleId="3575677A7DA6E041A50E6C33314E013F">
    <w:name w:val="3575677A7DA6E041A50E6C33314E013F"/>
  </w:style>
  <w:style w:type="paragraph" w:customStyle="1" w:styleId="EFA132809522E041B22F44FD897F673C">
    <w:name w:val="EFA132809522E041B22F44FD897F673C"/>
  </w:style>
  <w:style w:type="paragraph" w:customStyle="1" w:styleId="A90CD71D65A22142A11E1CACF09462A9">
    <w:name w:val="A90CD71D65A22142A11E1CACF09462A9"/>
  </w:style>
  <w:style w:type="paragraph" w:customStyle="1" w:styleId="F9B128BD0918CF4188E3585DC5DCD7B5">
    <w:name w:val="F9B128BD0918CF4188E3585DC5DCD7B5"/>
  </w:style>
  <w:style w:type="paragraph" w:customStyle="1" w:styleId="1BF4DBCB236A454994055E07B6AE4E22">
    <w:name w:val="1BF4DBCB236A454994055E07B6AE4E22"/>
  </w:style>
  <w:style w:type="paragraph" w:customStyle="1" w:styleId="1B38BABFE285AC4BB42E4635AF88EAB8">
    <w:name w:val="1B38BABFE285AC4BB42E4635AF88EAB8"/>
  </w:style>
  <w:style w:type="paragraph" w:customStyle="1" w:styleId="F4693C209A2B314992A7807BAB5665C3">
    <w:name w:val="F4693C209A2B314992A7807BAB5665C3"/>
  </w:style>
  <w:style w:type="paragraph" w:customStyle="1" w:styleId="7BE036EA57AEA34BBDBBEDC93BABA2FD">
    <w:name w:val="7BE036EA57AEA34BBDBBEDC93BABA2FD"/>
  </w:style>
  <w:style w:type="paragraph" w:customStyle="1" w:styleId="4DCF91E4F90CC74FB8023C46677D9DE0">
    <w:name w:val="4DCF91E4F90CC74FB8023C46677D9DE0"/>
  </w:style>
  <w:style w:type="paragraph" w:customStyle="1" w:styleId="101E08D7E2C10942B14B1F93B6FB714F">
    <w:name w:val="101E08D7E2C10942B14B1F93B6FB714F"/>
  </w:style>
  <w:style w:type="paragraph" w:customStyle="1" w:styleId="58B155FA603A6843AE3EFBA6AA10EFDA">
    <w:name w:val="58B155FA603A6843AE3EFBA6AA10EFDA"/>
  </w:style>
  <w:style w:type="paragraph" w:customStyle="1" w:styleId="882BB5571019CA429AF86D5070337812">
    <w:name w:val="882BB5571019CA429AF86D5070337812"/>
  </w:style>
  <w:style w:type="paragraph" w:customStyle="1" w:styleId="D3164A0F855C304E94844FFC61CA7C70">
    <w:name w:val="D3164A0F855C304E94844FFC61CA7C70"/>
  </w:style>
  <w:style w:type="paragraph" w:customStyle="1" w:styleId="976CA7CB7F498F479D568AFE264DCD0D">
    <w:name w:val="976CA7CB7F498F479D568AFE264DCD0D"/>
  </w:style>
  <w:style w:type="paragraph" w:customStyle="1" w:styleId="BF4E2FBF597C6149981331EC3DC8EDEB">
    <w:name w:val="BF4E2FBF597C6149981331EC3DC8EDEB"/>
    <w:rsid w:val="004662B8"/>
  </w:style>
  <w:style w:type="paragraph" w:customStyle="1" w:styleId="595F8DC4EDAE484BA343CA44A13FBF37">
    <w:name w:val="595F8DC4EDAE484BA343CA44A13FBF37"/>
    <w:rsid w:val="004662B8"/>
  </w:style>
  <w:style w:type="paragraph" w:customStyle="1" w:styleId="E2B0F49872A97741B11BD42757E1CC33">
    <w:name w:val="E2B0F49872A97741B11BD42757E1CC33"/>
    <w:rsid w:val="004662B8"/>
  </w:style>
  <w:style w:type="paragraph" w:customStyle="1" w:styleId="86FFD6F9976F2B4AB554D55454F4E7C6">
    <w:name w:val="86FFD6F9976F2B4AB554D55454F4E7C6"/>
    <w:rsid w:val="004662B8"/>
  </w:style>
  <w:style w:type="paragraph" w:customStyle="1" w:styleId="8FC8D97613AD824E9E1A7112DDFA9C6D">
    <w:name w:val="8FC8D97613AD824E9E1A7112DDFA9C6D"/>
    <w:rsid w:val="004662B8"/>
  </w:style>
  <w:style w:type="paragraph" w:customStyle="1" w:styleId="ED233A09F161504382B9752CDEA0A1F0">
    <w:name w:val="ED233A09F161504382B9752CDEA0A1F0"/>
    <w:rsid w:val="004662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</TotalTime>
  <Pages>3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Holly McQueary, PhD</dc:creator>
  <cp:keywords/>
  <dc:description/>
  <cp:lastModifiedBy>Holly Celina Mcqueary</cp:lastModifiedBy>
  <cp:revision>4</cp:revision>
  <cp:lastPrinted>2020-09-16T17:55:00Z</cp:lastPrinted>
  <dcterms:created xsi:type="dcterms:W3CDTF">2020-09-16T17:55:00Z</dcterms:created>
  <dcterms:modified xsi:type="dcterms:W3CDTF">2020-09-16T20:26:00Z</dcterms:modified>
</cp:coreProperties>
</file>