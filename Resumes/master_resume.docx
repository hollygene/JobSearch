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03A832E6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39CE23D7D0352F4B83EFFDE56DB1DE3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4A4B3CFE" w14:textId="77777777" w:rsidR="00B93310" w:rsidRPr="005152F2" w:rsidRDefault="006E2831" w:rsidP="003856C9">
                <w:pPr>
                  <w:pStyle w:val="Heading1"/>
                </w:pPr>
                <w:r>
                  <w:t>Holly McQueary, PhD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307C1EC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36FBB95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7914E4C" wp14:editId="7C75AC79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E604552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44C50F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4B524AA" w14:textId="77777777" w:rsidR="00441EB9" w:rsidRDefault="000663E7" w:rsidP="00441EB9">
                  <w:pPr>
                    <w:pStyle w:val="Heading3"/>
                  </w:pPr>
                  <w:r>
                    <w:t>hmcqueary11@gmail.com</w:t>
                  </w:r>
                </w:p>
              </w:tc>
            </w:tr>
            <w:tr w:rsidR="00441EB9" w:rsidRPr="005152F2" w14:paraId="1F63EE0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ECB1150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9668941" wp14:editId="7DAC60A5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3E884ED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645602B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7AF2C5A" w14:textId="11307DA2" w:rsidR="00441EB9" w:rsidRDefault="002A5C65" w:rsidP="00441EB9">
                  <w:pPr>
                    <w:pStyle w:val="Heading3"/>
                  </w:pPr>
                  <w:r>
                    <w:t>352-226-3112</w:t>
                  </w:r>
                </w:p>
              </w:tc>
            </w:tr>
            <w:tr w:rsidR="00441EB9" w:rsidRPr="005152F2" w14:paraId="0777C78B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E874BE7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9049892" wp14:editId="205DF1FB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chemeClr val="accent1"/>
                                    </a:solidFill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080EA12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71AECB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657F8A7" w14:textId="77777777" w:rsidR="002A5C65" w:rsidRDefault="000663E7" w:rsidP="00441EB9">
                  <w:pPr>
                    <w:pStyle w:val="Heading3"/>
                  </w:pPr>
                  <w:r w:rsidRPr="000663E7">
                    <w:t>https://www.linkedin.com/</w:t>
                  </w:r>
                </w:p>
                <w:p w14:paraId="192EE52F" w14:textId="0C5079A9" w:rsidR="00441EB9" w:rsidRDefault="000663E7" w:rsidP="00441EB9">
                  <w:pPr>
                    <w:pStyle w:val="Heading3"/>
                  </w:pPr>
                  <w:r w:rsidRPr="000663E7">
                    <w:t>in/holly-mcqueary/</w:t>
                  </w:r>
                </w:p>
              </w:tc>
            </w:tr>
            <w:tr w:rsidR="00441EB9" w:rsidRPr="005152F2" w14:paraId="04BD29A7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1EF78AD0" w14:textId="77777777" w:rsidR="00441EB9" w:rsidRDefault="000663E7" w:rsidP="000663E7">
                  <w:r>
                    <w:rPr>
                      <w:noProof/>
                    </w:rPr>
                    <w:drawing>
                      <wp:inline distT="0" distB="0" distL="0" distR="0" wp14:anchorId="4F18F4F6" wp14:editId="0B7A65D9">
                        <wp:extent cx="320431" cy="320431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/>
                                <pic:cNvPicPr/>
                              </pic:nvPicPr>
                              <pic:blipFill>
                                <a:blip r:embed="rId8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105" cy="3241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99503BD" w14:textId="77777777" w:rsidR="000663E7" w:rsidRPr="00441EB9" w:rsidRDefault="000663E7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0663E7">
                    <w:rPr>
                      <w:rFonts w:asciiTheme="minorHAnsi" w:eastAsiaTheme="minorHAnsi" w:hAnsiTheme="minorHAnsi" w:cstheme="minorBidi"/>
                      <w:sz w:val="18"/>
                      <w:szCs w:val="16"/>
                    </w:rPr>
                    <w:t>https://github.com/hollygene</w:t>
                  </w:r>
                </w:p>
              </w:tc>
            </w:tr>
            <w:tr w:rsidR="005A7E57" w:rsidRPr="005152F2" w14:paraId="663EABE4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7F3A3CA" w14:textId="77777777" w:rsidR="002C77B9" w:rsidRDefault="00DD5CAD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083ECE461AABEB438E4C5953DAF35E4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08DF5819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71A1FF8F" wp14:editId="6ED606F5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20423B9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B437724" w14:textId="2E9C1A9A" w:rsidR="00FA0A07" w:rsidRDefault="002A5C65" w:rsidP="00FA0A07">
                  <w:r>
                    <w:t xml:space="preserve">Enthusiastic new Genetics PhD scientist with expertise </w:t>
                  </w:r>
                  <w:r w:rsidR="000663E7">
                    <w:t xml:space="preserve">in NGS data analysis, genomics and transcriptomics. Talented in designing experiments, troubleshooting, and developing new protocols. </w:t>
                  </w:r>
                  <w:r w:rsidR="00FA0A07">
                    <w:t xml:space="preserve">5+ years of experience managing a research laboratory and training new research assistants. </w:t>
                  </w:r>
                </w:p>
              </w:tc>
            </w:tr>
            <w:tr w:rsidR="00463463" w:rsidRPr="005152F2" w14:paraId="2530BEB4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0D5547F0" w14:textId="77777777" w:rsidR="005A7E57" w:rsidRDefault="00DD5CAD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CE34067261A2AD44A5FFC6F9D21720C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1BB56A34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23D5E881" wp14:editId="60456E4F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CB0BCC5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5F00D08" w14:textId="21F78EDE" w:rsidR="00FA0A07" w:rsidRPr="005152F2" w:rsidRDefault="00600FCC" w:rsidP="002A5C65">
                  <w:r>
                    <w:t xml:space="preserve">R, Python, Linux/Unix, bash scripting, high-performance cluster computing, JMP, Bioconductor,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Geneious</w:t>
                  </w:r>
                  <w:proofErr w:type="spellEnd"/>
                  <w:r>
                    <w:t xml:space="preserve">, Docker, Atom, Integrative Genomics Viewer, GATK, </w:t>
                  </w:r>
                  <w:proofErr w:type="spellStart"/>
                  <w:r>
                    <w:t>SAMtools</w:t>
                  </w:r>
                  <w:proofErr w:type="spellEnd"/>
                  <w:r>
                    <w:t>, BWA, Tuxedo Suite</w:t>
                  </w:r>
                  <w:r w:rsidR="00846DDE">
                    <w:t>, quantitative analysis,</w:t>
                  </w:r>
                  <w:r w:rsidR="002A5C65">
                    <w:t xml:space="preserve"> t</w:t>
                  </w:r>
                  <w:r w:rsidR="00846DDE">
                    <w:t>eaching</w:t>
                  </w:r>
                  <w:r w:rsidR="002A5C65">
                    <w:t xml:space="preserve">, </w:t>
                  </w:r>
                  <w:r w:rsidR="00FA0A07">
                    <w:t>animal models, cell culture, DNA</w:t>
                  </w:r>
                  <w:r w:rsidR="002A5C65">
                    <w:t>/</w:t>
                  </w:r>
                  <w:r w:rsidR="00FA0A07">
                    <w:t>RNA extraction, library prep, flow cytometry, CRISPR, PCR, primer design</w:t>
                  </w:r>
                  <w:r w:rsidR="00846DDE">
                    <w:t>, plasmid isolation, transformation, quantification of nucleic acids</w:t>
                  </w:r>
                  <w:r w:rsidR="002A5C65">
                    <w:t>, m</w:t>
                  </w:r>
                  <w:r w:rsidR="00FA0A07">
                    <w:t>anuscript writing, data visualization, statistics, public speaking</w:t>
                  </w:r>
                </w:p>
              </w:tc>
            </w:tr>
            <w:tr w:rsidR="00600FCC" w:rsidRPr="005152F2" w14:paraId="6DA604BA" w14:textId="77777777" w:rsidTr="00D83C1D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5A10CE37" w14:textId="77777777" w:rsidR="00600FCC" w:rsidRDefault="00867D70" w:rsidP="00600FCC">
                  <w:pPr>
                    <w:pStyle w:val="Heading3"/>
                  </w:pPr>
                  <w:r>
                    <w:t>Activites and involvement</w:t>
                  </w:r>
                </w:p>
                <w:p w14:paraId="51C3F11E" w14:textId="77777777" w:rsidR="00600FCC" w:rsidRDefault="00600FCC" w:rsidP="00600FCC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62A5B78C" wp14:editId="0A7F5074">
                            <wp:extent cx="221615" cy="0"/>
                            <wp:effectExtent l="0" t="0" r="26035" b="19050"/>
                            <wp:docPr id="25" name="Straight Connector 25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712D612" id="Straight Connector 25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505DD45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Genetics Graduate Student Association</w:t>
                  </w:r>
                </w:p>
                <w:p w14:paraId="2D0683F3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Travel Award Committee Chai</w:t>
                  </w:r>
                  <w:r>
                    <w:rPr>
                      <w:rFonts w:cstheme="minorHAnsi"/>
                      <w:i/>
                    </w:rPr>
                    <w:t xml:space="preserve">r </w:t>
                  </w:r>
                  <w:r w:rsidRPr="00401221">
                    <w:rPr>
                      <w:rFonts w:cstheme="minorHAnsi"/>
                    </w:rPr>
                    <w:t>2018</w:t>
                  </w:r>
                </w:p>
                <w:p w14:paraId="6E00B99F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Georgia Junior Science &amp; Humanities Symposium</w:t>
                  </w:r>
                </w:p>
                <w:p w14:paraId="2CDDF961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Paper Reader</w:t>
                  </w:r>
                  <w:r>
                    <w:rPr>
                      <w:rFonts w:cstheme="minorHAnsi"/>
                      <w:i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2016, 2018</w:t>
                  </w:r>
                </w:p>
                <w:p w14:paraId="5AB4D860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Clarke County Science and Engineering Fair</w:t>
                  </w:r>
                </w:p>
                <w:p w14:paraId="66DDC86B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Science Fair Judge</w:t>
                  </w:r>
                  <w:r>
                    <w:rPr>
                      <w:rFonts w:cstheme="minorHAnsi"/>
                    </w:rPr>
                    <w:t xml:space="preserve"> 2016, </w:t>
                  </w:r>
                  <w:r w:rsidRPr="00401221">
                    <w:rPr>
                      <w:rFonts w:cstheme="minorHAnsi"/>
                    </w:rPr>
                    <w:t>2018</w:t>
                  </w:r>
                </w:p>
                <w:p w14:paraId="655EA023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i/>
                    </w:rPr>
                  </w:pPr>
                  <w:r w:rsidRPr="00401221">
                    <w:rPr>
                      <w:rFonts w:cstheme="minorHAnsi"/>
                      <w:b/>
                    </w:rPr>
                    <w:t>Clarke Middle School</w:t>
                  </w:r>
                  <w:r>
                    <w:rPr>
                      <w:rFonts w:cstheme="minorHAnsi"/>
                      <w:i/>
                    </w:rPr>
                    <w:t xml:space="preserve"> </w:t>
                  </w:r>
                </w:p>
                <w:p w14:paraId="7A3254CC" w14:textId="77777777" w:rsidR="00867D70" w:rsidRP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Reptile Education Assistant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 xml:space="preserve">2017 </w:t>
                  </w:r>
                </w:p>
                <w:p w14:paraId="77EC2080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2017 National Science Bowl</w:t>
                  </w:r>
                </w:p>
                <w:p w14:paraId="38A7BB39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Timekeeper/Rules Judge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 xml:space="preserve">2017 </w:t>
                  </w:r>
                </w:p>
                <w:p w14:paraId="15C642C4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Genetics Graduate Student Association</w:t>
                  </w:r>
                </w:p>
                <w:p w14:paraId="71FC107F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Social Chai</w:t>
                  </w:r>
                  <w:r>
                    <w:rPr>
                      <w:rFonts w:cstheme="minorHAnsi"/>
                      <w:i/>
                    </w:rPr>
                    <w:t xml:space="preserve">r </w:t>
                  </w:r>
                  <w:r w:rsidRPr="00401221">
                    <w:rPr>
                      <w:rFonts w:cstheme="minorHAnsi"/>
                    </w:rPr>
                    <w:t>2016 – 2017</w:t>
                  </w:r>
                </w:p>
                <w:p w14:paraId="6E11DA49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Genetics Graduate Student Association</w:t>
                  </w:r>
                </w:p>
                <w:p w14:paraId="3DF00FFD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Travel Award Reviewer</w:t>
                  </w:r>
                  <w:r>
                    <w:rPr>
                      <w:rFonts w:cstheme="minorHAnsi"/>
                      <w:i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2016</w:t>
                  </w:r>
                </w:p>
                <w:p w14:paraId="3DA24549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Athens Science Observer</w:t>
                  </w:r>
                </w:p>
                <w:p w14:paraId="1548DC56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Blog Contributor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2016</w:t>
                  </w:r>
                </w:p>
                <w:p w14:paraId="2739886A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American Society of Naturalists</w:t>
                  </w:r>
                </w:p>
                <w:p w14:paraId="653314AF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Member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2016 – present</w:t>
                  </w:r>
                </w:p>
                <w:p w14:paraId="73AD7708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  <w:b/>
                    </w:rPr>
                    <w:t>Society for the Study of Evolution</w:t>
                  </w:r>
                </w:p>
                <w:p w14:paraId="60BC589A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lastRenderedPageBreak/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Member</w:t>
                  </w:r>
                  <w:r>
                    <w:rPr>
                      <w:rFonts w:cstheme="minorHAnsi"/>
                      <w:i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2016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 xml:space="preserve">– present </w:t>
                  </w:r>
                </w:p>
                <w:p w14:paraId="349FFEF6" w14:textId="77777777" w:rsidR="00867D70" w:rsidRPr="00600FCC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  <w:bCs/>
                    </w:rPr>
                  </w:pPr>
                  <w:r w:rsidRPr="00600FCC">
                    <w:rPr>
                      <w:rFonts w:cstheme="minorHAnsi"/>
                      <w:b/>
                      <w:bCs/>
                    </w:rPr>
                    <w:t>Genetics Society of America</w:t>
                  </w:r>
                </w:p>
                <w:p w14:paraId="7904F63C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  <w:iCs/>
                    </w:rPr>
                    <w:t xml:space="preserve">   </w:t>
                  </w:r>
                  <w:r w:rsidRPr="00600FCC">
                    <w:rPr>
                      <w:rFonts w:cstheme="minorHAnsi"/>
                      <w:i/>
                      <w:iCs/>
                    </w:rPr>
                    <w:t>Member</w:t>
                  </w:r>
                  <w:r>
                    <w:rPr>
                      <w:rFonts w:cstheme="minorHAnsi"/>
                    </w:rPr>
                    <w:t xml:space="preserve"> 2018 – present </w:t>
                  </w:r>
                </w:p>
                <w:p w14:paraId="4E6757F4" w14:textId="77777777" w:rsidR="00E07F1D" w:rsidRPr="00600FCC" w:rsidRDefault="00E07F1D" w:rsidP="00867D70">
                  <w:pPr>
                    <w:pStyle w:val="NoSpacing"/>
                    <w:rPr>
                      <w:rFonts w:cstheme="minorHAnsi"/>
                    </w:rPr>
                  </w:pPr>
                </w:p>
              </w:tc>
            </w:tr>
            <w:tr w:rsidR="00600FCC" w:rsidRPr="005152F2" w14:paraId="193EC95B" w14:textId="77777777" w:rsidTr="00D83C1D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51052A7" w14:textId="77777777" w:rsidR="00600FCC" w:rsidRDefault="00600FCC" w:rsidP="00600FCC">
                  <w:pPr>
                    <w:pStyle w:val="Heading3"/>
                  </w:pPr>
                  <w:r>
                    <w:lastRenderedPageBreak/>
                    <w:t>Awards/Honors</w:t>
                  </w:r>
                </w:p>
                <w:p w14:paraId="2E3F868B" w14:textId="77777777" w:rsidR="00600FCC" w:rsidRPr="005A7E57" w:rsidRDefault="00600FCC" w:rsidP="00600FCC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513E1668" wp14:editId="55EE6A53">
                            <wp:extent cx="221615" cy="0"/>
                            <wp:effectExtent l="0" t="0" r="26035" b="19050"/>
                            <wp:docPr id="26" name="Straight Connector 26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7228D87" id="Straight Connector 26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6194CF9" w14:textId="77777777" w:rsidR="00600FCC" w:rsidRDefault="00600FCC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Genetics Graduate Student Association Travel Award</w:t>
                  </w:r>
                </w:p>
                <w:p w14:paraId="23AADB6E" w14:textId="77777777" w:rsidR="00600FCC" w:rsidRPr="005A3546" w:rsidRDefault="00867D70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 w:rsidRPr="005A3546">
                    <w:rPr>
                      <w:rFonts w:cstheme="minorHAnsi"/>
                      <w:bCs/>
                    </w:rPr>
                    <w:t xml:space="preserve">2019 </w:t>
                  </w:r>
                </w:p>
                <w:p w14:paraId="6CB0BECF" w14:textId="77777777" w:rsidR="00600FCC" w:rsidRPr="005A3546" w:rsidRDefault="00867D70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 w:rsidRPr="005A3546">
                    <w:rPr>
                      <w:rFonts w:cstheme="minorHAnsi"/>
                      <w:bCs/>
                    </w:rPr>
                    <w:t>Department of Genetics</w:t>
                  </w:r>
                </w:p>
                <w:p w14:paraId="5394FFB6" w14:textId="77777777" w:rsidR="00600FCC" w:rsidRDefault="00600FCC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SEPEEG Travel Award</w:t>
                  </w:r>
                  <w:r w:rsidRPr="00401221">
                    <w:rPr>
                      <w:rFonts w:cstheme="minorHAnsi"/>
                      <w:b/>
                    </w:rPr>
                    <w:tab/>
                  </w:r>
                </w:p>
                <w:p w14:paraId="1622D458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  <w:bCs/>
                    </w:rPr>
                    <w:t>2019</w:t>
                  </w:r>
                </w:p>
                <w:p w14:paraId="5138E4AC" w14:textId="77777777" w:rsidR="00600FCC" w:rsidRDefault="00867D70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  <w:bCs/>
                    </w:rPr>
                    <w:t>American Society of Naturalists</w:t>
                  </w:r>
                </w:p>
                <w:p w14:paraId="0EA976E0" w14:textId="77777777" w:rsidR="00600FCC" w:rsidRDefault="00600FCC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5A3546">
                    <w:rPr>
                      <w:rFonts w:cstheme="minorHAnsi"/>
                      <w:b/>
                    </w:rPr>
                    <w:t>Mary E. Case Award for</w:t>
                  </w:r>
                </w:p>
                <w:p w14:paraId="1642216E" w14:textId="77777777" w:rsidR="00600FCC" w:rsidRDefault="00600FCC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 w:rsidRPr="005A3546">
                    <w:rPr>
                      <w:rFonts w:cstheme="minorHAnsi"/>
                      <w:b/>
                    </w:rPr>
                    <w:t>Excellence in Teaching</w:t>
                  </w:r>
                </w:p>
                <w:p w14:paraId="02093954" w14:textId="77777777" w:rsidR="00600FCC" w:rsidRDefault="00867D70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>
                    <w:rPr>
                      <w:rFonts w:cstheme="minorHAnsi"/>
                      <w:bCs/>
                    </w:rPr>
                    <w:t>2018</w:t>
                  </w:r>
                </w:p>
                <w:p w14:paraId="36E9001E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>
                    <w:rPr>
                      <w:rFonts w:cstheme="minorHAnsi"/>
                      <w:bCs/>
                    </w:rPr>
                    <w:t>Department of Genetics</w:t>
                  </w:r>
                </w:p>
                <w:p w14:paraId="23B64603" w14:textId="77777777" w:rsidR="00270165" w:rsidRDefault="00600FCC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Outstanding Teaching Assistant Award</w:t>
                  </w:r>
                </w:p>
                <w:p w14:paraId="22A893AB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2018</w:t>
                  </w:r>
                </w:p>
                <w:p w14:paraId="3835D1E6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Graduate School, University of</w:t>
                  </w:r>
                </w:p>
                <w:p w14:paraId="03C2490A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 xml:space="preserve">Georgia </w:t>
                  </w:r>
                </w:p>
                <w:p w14:paraId="4F78A800" w14:textId="77777777" w:rsidR="00270165" w:rsidRDefault="00600FCC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  <w:b/>
                    </w:rPr>
                    <w:t>Robin Hightower Graduate Support Fund</w:t>
                  </w:r>
                </w:p>
                <w:p w14:paraId="62D1D7A6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2018</w:t>
                  </w:r>
                </w:p>
                <w:p w14:paraId="274AD85E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Department of Genetics,</w:t>
                  </w:r>
                </w:p>
                <w:p w14:paraId="7D5B588C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University of Georgia</w:t>
                  </w:r>
                </w:p>
                <w:p w14:paraId="34610139" w14:textId="77777777" w:rsidR="00270165" w:rsidRDefault="00600FCC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Graduate Travel Award for Submission of NSF GRFP Proposal</w:t>
                  </w:r>
                </w:p>
                <w:p w14:paraId="0878C60C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2016, 2017</w:t>
                  </w:r>
                </w:p>
                <w:p w14:paraId="1C5261C6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Graduate School, University of</w:t>
                  </w:r>
                </w:p>
                <w:p w14:paraId="1F7DB13D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 xml:space="preserve">Georgia </w:t>
                  </w:r>
                </w:p>
                <w:p w14:paraId="34052F80" w14:textId="77777777" w:rsidR="00270165" w:rsidRDefault="00600FCC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  <w:b/>
                    </w:rPr>
                    <w:t>Rosemary Grant Award</w:t>
                  </w:r>
                </w:p>
                <w:p w14:paraId="45FC2022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 xml:space="preserve">2016 </w:t>
                  </w:r>
                </w:p>
                <w:p w14:paraId="7469A1FF" w14:textId="77777777" w:rsidR="00600FCC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Society for the Study of Evolution</w:t>
                  </w:r>
                </w:p>
                <w:p w14:paraId="1378B830" w14:textId="77777777" w:rsidR="00C63A05" w:rsidRPr="00867D70" w:rsidRDefault="00C63A05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</w:p>
              </w:tc>
            </w:tr>
          </w:tbl>
          <w:p w14:paraId="18BF5937" w14:textId="77777777" w:rsidR="00B93310" w:rsidRPr="005152F2" w:rsidRDefault="00B93310" w:rsidP="003856C9"/>
        </w:tc>
        <w:tc>
          <w:tcPr>
            <w:tcW w:w="723" w:type="dxa"/>
          </w:tcPr>
          <w:p w14:paraId="7FCE4C72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4746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876"/>
            </w:tblGrid>
            <w:tr w:rsidR="008F6337" w14:paraId="21B68AFA" w14:textId="77777777" w:rsidTr="00600FCC">
              <w:trPr>
                <w:trHeight w:val="1954"/>
              </w:trPr>
              <w:tc>
                <w:tcPr>
                  <w:tcW w:w="5875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857BDD5" w14:textId="77777777" w:rsidR="008F6337" w:rsidRPr="005152F2" w:rsidRDefault="0087544C" w:rsidP="008F6337">
                  <w:pPr>
                    <w:pStyle w:val="Heading2"/>
                  </w:pPr>
                  <w:r>
                    <w:t xml:space="preserve">Research </w:t>
                  </w: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EFA132809522E041B22F44FD897F673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491A5724" w14:textId="77777777" w:rsidR="008F6337" w:rsidRPr="0043426C" w:rsidRDefault="000663E7" w:rsidP="002B3890">
                  <w:pPr>
                    <w:pStyle w:val="Heading4"/>
                  </w:pPr>
                  <w:r>
                    <w:t>Graduate Research Assistant</w:t>
                  </w:r>
                </w:p>
                <w:p w14:paraId="128DD3DA" w14:textId="77777777" w:rsidR="008F6337" w:rsidRDefault="000663E7" w:rsidP="00E74A76">
                  <w:pPr>
                    <w:pStyle w:val="Heading5"/>
                  </w:pPr>
                  <w:r>
                    <w:t>August 2015 – August 2020</w:t>
                  </w:r>
                </w:p>
                <w:p w14:paraId="1ABDB4C5" w14:textId="77777777" w:rsidR="00065269" w:rsidRDefault="00065269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Update and add new experimental protocols as needed </w:t>
                  </w:r>
                </w:p>
                <w:p w14:paraId="1E984AF8" w14:textId="77777777" w:rsidR="00E74A76" w:rsidRPr="00401221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Analyzed</w:t>
                  </w:r>
                  <w:r>
                    <w:rPr>
                      <w:rFonts w:cstheme="minorHAnsi"/>
                    </w:rPr>
                    <w:t xml:space="preserve"> and curated</w:t>
                  </w:r>
                  <w:r w:rsidRPr="00401221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short-read NGS</w:t>
                  </w:r>
                  <w:r w:rsidRPr="00401221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genomic sequencing data</w:t>
                  </w:r>
                  <w:r w:rsidRPr="00401221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to identify</w:t>
                  </w:r>
                  <w:r w:rsidRPr="00401221">
                    <w:rPr>
                      <w:rFonts w:cstheme="minorHAnsi"/>
                    </w:rPr>
                    <w:t xml:space="preserve"> loss of heterozygosity in diploid mutation accumulation progenitor lines of </w:t>
                  </w:r>
                  <w:r w:rsidRPr="00401221">
                    <w:rPr>
                      <w:rFonts w:cstheme="minorHAnsi"/>
                      <w:i/>
                    </w:rPr>
                    <w:t>Saccharomyces cerevisiae</w:t>
                  </w:r>
                  <w:r w:rsidRPr="00401221">
                    <w:rPr>
                      <w:rFonts w:cstheme="minorHAnsi"/>
                    </w:rPr>
                    <w:t xml:space="preserve"> </w:t>
                  </w:r>
                </w:p>
                <w:p w14:paraId="5380C56A" w14:textId="77777777" w:rsidR="00E74A76" w:rsidRPr="00401221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Produced an experimental plan for future dissertation work in the form of an NSF grant and orally defended the research plan</w:t>
                  </w:r>
                </w:p>
                <w:p w14:paraId="0E224BA0" w14:textId="1672E6B0" w:rsidR="00E74A76" w:rsidRPr="002A5C65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  <w:i/>
                      <w:iCs/>
                    </w:rPr>
                  </w:pPr>
                  <w:r w:rsidRPr="00401221">
                    <w:rPr>
                      <w:rFonts w:cstheme="minorHAnsi"/>
                    </w:rPr>
                    <w:t>Produced</w:t>
                  </w:r>
                  <w:r>
                    <w:rPr>
                      <w:rFonts w:cstheme="minorHAnsi"/>
                    </w:rPr>
                    <w:t xml:space="preserve">, curated, and </w:t>
                  </w:r>
                  <w:r w:rsidRPr="00401221">
                    <w:rPr>
                      <w:rFonts w:cstheme="minorHAnsi"/>
                    </w:rPr>
                    <w:t xml:space="preserve">analyzed </w:t>
                  </w:r>
                  <w:r>
                    <w:rPr>
                      <w:rFonts w:cstheme="minorHAnsi"/>
                    </w:rPr>
                    <w:t xml:space="preserve">short-read NGS </w:t>
                  </w:r>
                  <w:r w:rsidRPr="00401221">
                    <w:rPr>
                      <w:rFonts w:cstheme="minorHAnsi"/>
                    </w:rPr>
                    <w:t xml:space="preserve">whole-transcriptome </w:t>
                  </w:r>
                  <w:r w:rsidR="002A5C65">
                    <w:rPr>
                      <w:rFonts w:cstheme="minorHAnsi"/>
                    </w:rPr>
                    <w:t xml:space="preserve">RNA-seq </w:t>
                  </w:r>
                  <w:r w:rsidRPr="00401221">
                    <w:rPr>
                      <w:rFonts w:cstheme="minorHAnsi"/>
                    </w:rPr>
                    <w:t xml:space="preserve">datasets for 45 aneuploid and euploid mutation accumulation lines </w:t>
                  </w:r>
                  <w:r w:rsidR="002A5C65">
                    <w:rPr>
                      <w:rFonts w:cstheme="minorHAnsi"/>
                    </w:rPr>
                    <w:t xml:space="preserve">of </w:t>
                  </w:r>
                  <w:r w:rsidR="002A5C65" w:rsidRPr="002A5C65">
                    <w:rPr>
                      <w:rFonts w:cstheme="minorHAnsi"/>
                      <w:i/>
                      <w:iCs/>
                    </w:rPr>
                    <w:t xml:space="preserve">S. cerevisiae </w:t>
                  </w:r>
                </w:p>
                <w:p w14:paraId="54BC03FA" w14:textId="77777777" w:rsidR="00E74A76" w:rsidRPr="00401221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 xml:space="preserve">Designed and carried out a 200-day mutation accumulation experiment with 192 individual lines of </w:t>
                  </w:r>
                  <w:r w:rsidRPr="00401221">
                    <w:rPr>
                      <w:rFonts w:cstheme="minorHAnsi"/>
                      <w:i/>
                    </w:rPr>
                    <w:t>Saccharomyces paradoxus</w:t>
                  </w:r>
                  <w:r w:rsidRPr="00401221">
                    <w:rPr>
                      <w:rFonts w:cstheme="minorHAnsi"/>
                    </w:rPr>
                    <w:t xml:space="preserve"> in order to determine the effect of transposon load on mutation rate and spectrum</w:t>
                  </w:r>
                  <w:r>
                    <w:rPr>
                      <w:rFonts w:cstheme="minorHAnsi"/>
                    </w:rPr>
                    <w:t xml:space="preserve"> </w:t>
                  </w:r>
                </w:p>
                <w:p w14:paraId="4BF17944" w14:textId="77777777"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Troubleshooted both wet-lab experiments and data analysis pipelines</w:t>
                  </w:r>
                </w:p>
                <w:p w14:paraId="09C611AE" w14:textId="77777777"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Developed novel protocol for engineering yeast strains to express GFP </w:t>
                  </w:r>
                </w:p>
                <w:p w14:paraId="0EA0E9E0" w14:textId="77777777"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Developed protocol for competitive fitness assays using flow cytometry</w:t>
                  </w:r>
                </w:p>
                <w:p w14:paraId="4E38E98D" w14:textId="77777777"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Trained and mentored 8 undergraduate students in laboratory techniques and bioinformatics approaches</w:t>
                  </w:r>
                </w:p>
                <w:p w14:paraId="7864A262" w14:textId="77777777" w:rsidR="00E74A76" w:rsidRPr="00401221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Held yearly committee meetings with 5 members of the faculty in order to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evaluate progress towards degree and implemented ways to improve performance</w:t>
                  </w:r>
                </w:p>
                <w:p w14:paraId="47B6737A" w14:textId="5707DB6F"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 xml:space="preserve">Presented biological research results </w:t>
                  </w:r>
                  <w:r>
                    <w:rPr>
                      <w:rFonts w:cstheme="minorHAnsi"/>
                    </w:rPr>
                    <w:t xml:space="preserve">and </w:t>
                  </w:r>
                  <w:r w:rsidRPr="00401221">
                    <w:rPr>
                      <w:rFonts w:cstheme="minorHAnsi"/>
                    </w:rPr>
                    <w:t>biannually to colleagues</w:t>
                  </w:r>
                </w:p>
                <w:p w14:paraId="3D78DC1F" w14:textId="77777777"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Documented code using version control and kept records of laboratory experiments</w:t>
                  </w:r>
                </w:p>
                <w:p w14:paraId="60A17211" w14:textId="7D790028" w:rsidR="00E74A76" w:rsidRP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Wrote articles for publication in scientific journals</w:t>
                  </w:r>
                </w:p>
                <w:p w14:paraId="2CA1EA17" w14:textId="77777777" w:rsidR="007B2F5C" w:rsidRPr="0043426C" w:rsidRDefault="000663E7" w:rsidP="0043426C">
                  <w:pPr>
                    <w:pStyle w:val="Heading4"/>
                  </w:pPr>
                  <w:r>
                    <w:t>Undergraduate Research Assistant</w:t>
                  </w:r>
                </w:p>
                <w:p w14:paraId="5A9E4E1E" w14:textId="77777777" w:rsidR="007B2F5C" w:rsidRPr="005152F2" w:rsidRDefault="000663E7" w:rsidP="007B2F5C">
                  <w:pPr>
                    <w:pStyle w:val="Heading5"/>
                  </w:pPr>
                  <w:r>
                    <w:t>2013 - 2015</w:t>
                  </w:r>
                </w:p>
                <w:p w14:paraId="0627C5F8" w14:textId="77777777" w:rsidR="00C25962" w:rsidRPr="00401221" w:rsidRDefault="00C25962" w:rsidP="00C25962">
                  <w:pPr>
                    <w:pStyle w:val="NoSpacing"/>
                    <w:numPr>
                      <w:ilvl w:val="0"/>
                      <w:numId w:val="3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Assisted with behavioral studies involving mice</w:t>
                  </w:r>
                </w:p>
                <w:p w14:paraId="3EE2723E" w14:textId="77777777" w:rsidR="00C25962" w:rsidRPr="00401221" w:rsidRDefault="00C25962" w:rsidP="00C25962">
                  <w:pPr>
                    <w:pStyle w:val="NoSpacing"/>
                    <w:numPr>
                      <w:ilvl w:val="0"/>
                      <w:numId w:val="3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Handled mice prior to experiments, and injected mice with sodium salicylate to induce tinnitus and examine the effects of treatment on the acoustic startle reflex</w:t>
                  </w:r>
                </w:p>
                <w:p w14:paraId="10458261" w14:textId="77777777" w:rsidR="00C25962" w:rsidRDefault="00C25962" w:rsidP="00C25962">
                  <w:pPr>
                    <w:pStyle w:val="NoSpacing"/>
                    <w:numPr>
                      <w:ilvl w:val="0"/>
                      <w:numId w:val="3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lastRenderedPageBreak/>
                    <w:t xml:space="preserve">Placed mice on platforms inside boxes atop </w:t>
                  </w:r>
                  <w:proofErr w:type="spellStart"/>
                  <w:r w:rsidRPr="00401221">
                    <w:rPr>
                      <w:rFonts w:cstheme="minorHAnsi"/>
                    </w:rPr>
                    <w:t>arduinos</w:t>
                  </w:r>
                  <w:proofErr w:type="spellEnd"/>
                  <w:r w:rsidRPr="00401221">
                    <w:rPr>
                      <w:rFonts w:cstheme="minorHAnsi"/>
                    </w:rPr>
                    <w:t xml:space="preserve"> that transmitted the startle reflex of a mouse in response to a loud noise to the computer</w:t>
                  </w:r>
                </w:p>
                <w:p w14:paraId="55A76C26" w14:textId="77777777" w:rsidR="00C25962" w:rsidRPr="00401221" w:rsidRDefault="00600FCC" w:rsidP="00C25962">
                  <w:pPr>
                    <w:pStyle w:val="NoSpacing"/>
                    <w:numPr>
                      <w:ilvl w:val="0"/>
                      <w:numId w:val="3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Developed vocalization recordings from mouse vocalizations using Adobe Audition</w:t>
                  </w:r>
                </w:p>
                <w:p w14:paraId="12ECCE64" w14:textId="77777777" w:rsidR="008F6337" w:rsidRPr="00600FCC" w:rsidRDefault="00C25962" w:rsidP="00600FCC">
                  <w:pPr>
                    <w:pStyle w:val="NoSpacing"/>
                    <w:numPr>
                      <w:ilvl w:val="0"/>
                      <w:numId w:val="3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 xml:space="preserve">Trained new undergraduate research assistants on basic laboratory techniques </w:t>
                  </w:r>
                </w:p>
              </w:tc>
            </w:tr>
            <w:tr w:rsidR="008F6337" w14:paraId="49C0C92A" w14:textId="77777777" w:rsidTr="00600FCC">
              <w:trPr>
                <w:trHeight w:val="1748"/>
              </w:trPr>
              <w:tc>
                <w:tcPr>
                  <w:tcW w:w="5875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2FE5895" w14:textId="77777777" w:rsidR="008F6337" w:rsidRPr="005152F2" w:rsidRDefault="00DD5CAD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4DCF91E4F90CC74FB8023C46677D9DE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22993C13" w14:textId="77777777" w:rsidR="007B2F5C" w:rsidRPr="0043426C" w:rsidRDefault="0087544C" w:rsidP="002B3890">
                  <w:pPr>
                    <w:pStyle w:val="Heading4"/>
                  </w:pPr>
                  <w:r>
                    <w:t>Doctor of Philosophy (Ph.D.) in Genetics</w:t>
                  </w:r>
                </w:p>
                <w:p w14:paraId="6BA266C3" w14:textId="77777777" w:rsidR="007B2F5C" w:rsidRPr="005152F2" w:rsidRDefault="0087544C" w:rsidP="007B2F5C">
                  <w:pPr>
                    <w:pStyle w:val="Heading5"/>
                  </w:pPr>
                  <w:r>
                    <w:t>University of Georgia</w:t>
                  </w:r>
                </w:p>
                <w:p w14:paraId="504D3A14" w14:textId="77777777" w:rsidR="008F6337" w:rsidRDefault="0087544C" w:rsidP="007B2F5C">
                  <w:r>
                    <w:t xml:space="preserve">Dissertation Title: Genomic and Transcriptomic Impacts of Large- and Small-Scale Spontaneous Mutations in Yeasts </w:t>
                  </w:r>
                </w:p>
                <w:p w14:paraId="3DB9F931" w14:textId="77777777" w:rsidR="0087544C" w:rsidRPr="0043426C" w:rsidRDefault="0087544C" w:rsidP="00E07F1D">
                  <w:pPr>
                    <w:pStyle w:val="Heading4"/>
                  </w:pPr>
                  <w:r>
                    <w:t xml:space="preserve">Bachelor of Science (B.S.) in Cell and </w:t>
                  </w:r>
                  <w:r w:rsidR="00E07F1D">
                    <w:t xml:space="preserve">  </w:t>
                  </w:r>
                  <w:r>
                    <w:t>Molecular Biology</w:t>
                  </w:r>
                </w:p>
                <w:p w14:paraId="2299A42B" w14:textId="77777777" w:rsidR="0087544C" w:rsidRPr="005152F2" w:rsidRDefault="0087544C" w:rsidP="0087544C">
                  <w:pPr>
                    <w:pStyle w:val="Heading5"/>
                  </w:pPr>
                  <w:r>
                    <w:t>University of South Florida</w:t>
                  </w:r>
                </w:p>
                <w:p w14:paraId="7B3BD784" w14:textId="77777777" w:rsidR="0087544C" w:rsidRDefault="0087544C" w:rsidP="00E07F1D">
                  <w:r>
                    <w:t>Thesis: Ultrasonic Mouse Vocalizations Facilitate the Acoustic Startle Reflex in Male CBA/</w:t>
                  </w:r>
                  <w:proofErr w:type="spellStart"/>
                  <w:r>
                    <w:t>CaJs</w:t>
                  </w:r>
                  <w:proofErr w:type="spellEnd"/>
                </w:p>
                <w:p w14:paraId="41C7D13F" w14:textId="77777777" w:rsidR="008F2F72" w:rsidRDefault="008F2F72" w:rsidP="00E07F1D"/>
                <w:p w14:paraId="29B3461D" w14:textId="77777777" w:rsidR="008F2F72" w:rsidRPr="005152F2" w:rsidRDefault="008F2F72" w:rsidP="008F2F72">
                  <w:pPr>
                    <w:pStyle w:val="Heading2"/>
                  </w:pPr>
                  <w:r>
                    <w:t>publications</w:t>
                  </w:r>
                </w:p>
                <w:p w14:paraId="5D959369" w14:textId="77777777" w:rsidR="008F2F72" w:rsidRDefault="008F2F72" w:rsidP="008F2F72">
                  <w:pPr>
                    <w:spacing w:line="240" w:lineRule="auto"/>
                    <w:contextualSpacing/>
                    <w:jc w:val="both"/>
                    <w:rPr>
                      <w:rFonts w:cstheme="minorHAnsi"/>
                      <w:i/>
                      <w:iCs/>
                    </w:rPr>
                  </w:pPr>
                  <w:r w:rsidRPr="006714D3">
                    <w:rPr>
                      <w:rFonts w:cstheme="minorHAnsi"/>
                      <w:i/>
                      <w:iCs/>
                    </w:rPr>
                    <w:t>In pre</w:t>
                  </w:r>
                  <w:r>
                    <w:rPr>
                      <w:rFonts w:cstheme="minorHAnsi"/>
                      <w:i/>
                      <w:iCs/>
                    </w:rPr>
                    <w:t>p</w:t>
                  </w:r>
                </w:p>
                <w:p w14:paraId="4E450AEB" w14:textId="77777777" w:rsidR="008F2F72" w:rsidRPr="008F2F72" w:rsidRDefault="008F2F72" w:rsidP="008F2F72">
                  <w:pPr>
                    <w:spacing w:line="240" w:lineRule="auto"/>
                    <w:contextualSpacing/>
                    <w:jc w:val="both"/>
                    <w:rPr>
                      <w:rFonts w:cstheme="minorHAnsi"/>
                      <w:i/>
                      <w:iCs/>
                    </w:rPr>
                  </w:pPr>
                  <w:proofErr w:type="spellStart"/>
                  <w:r w:rsidRPr="006714D3">
                    <w:rPr>
                      <w:rFonts w:cstheme="minorHAnsi"/>
                      <w:b/>
                      <w:bCs/>
                    </w:rPr>
                    <w:t>McQueary</w:t>
                  </w:r>
                  <w:proofErr w:type="spellEnd"/>
                  <w:r w:rsidRPr="006714D3">
                    <w:rPr>
                      <w:rFonts w:cstheme="minorHAnsi"/>
                      <w:b/>
                      <w:bCs/>
                    </w:rPr>
                    <w:t>,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6714D3">
                    <w:rPr>
                      <w:rFonts w:cstheme="minorHAnsi"/>
                      <w:b/>
                      <w:bCs/>
                    </w:rPr>
                    <w:t>H</w:t>
                  </w:r>
                  <w:r>
                    <w:rPr>
                      <w:rFonts w:cstheme="minorHAnsi"/>
                    </w:rPr>
                    <w:t xml:space="preserve">, M. Behringer, S. Demario, A. </w:t>
                  </w:r>
                  <w:proofErr w:type="spellStart"/>
                  <w:r>
                    <w:rPr>
                      <w:rFonts w:cstheme="minorHAnsi"/>
                    </w:rPr>
                    <w:t>Canas</w:t>
                  </w:r>
                  <w:proofErr w:type="spellEnd"/>
                  <w:r>
                    <w:rPr>
                      <w:rFonts w:cstheme="minorHAnsi"/>
                    </w:rPr>
                    <w:t xml:space="preserve">, B. Johnson, A. </w:t>
                  </w:r>
                  <w:proofErr w:type="spellStart"/>
                  <w:r>
                    <w:rPr>
                      <w:rFonts w:cstheme="minorHAnsi"/>
                    </w:rPr>
                    <w:t>Tsfoni</w:t>
                  </w:r>
                  <w:proofErr w:type="spellEnd"/>
                  <w:r>
                    <w:rPr>
                      <w:rFonts w:cstheme="minorHAnsi"/>
                    </w:rPr>
                    <w:t>, J. Chamberlin, D. Hall. Effects of spontaneous aneuploidy on gene expression in yeast mutation accumulation lines</w:t>
                  </w:r>
                </w:p>
              </w:tc>
            </w:tr>
            <w:tr w:rsidR="008F6337" w14:paraId="38F49AD0" w14:textId="77777777" w:rsidTr="00600FCC">
              <w:trPr>
                <w:trHeight w:val="649"/>
              </w:trPr>
              <w:tc>
                <w:tcPr>
                  <w:tcW w:w="5875" w:type="dxa"/>
                </w:tcPr>
                <w:p w14:paraId="03F22A67" w14:textId="77777777" w:rsidR="008F6337" w:rsidRPr="005152F2" w:rsidRDefault="0079721F" w:rsidP="008F6337">
                  <w:pPr>
                    <w:pStyle w:val="Heading2"/>
                  </w:pPr>
                  <w:r>
                    <w:t>Selected Presentations</w:t>
                  </w:r>
                </w:p>
                <w:p w14:paraId="7C51523C" w14:textId="77777777" w:rsidR="00867D70" w:rsidRPr="00867D70" w:rsidRDefault="00867D70" w:rsidP="008F2F72">
                  <w:pPr>
                    <w:pStyle w:val="NoSpacing"/>
                    <w:jc w:val="left"/>
                    <w:rPr>
                      <w:rFonts w:cstheme="minorHAnsi"/>
                      <w:bCs/>
                      <w:i/>
                      <w:iCs/>
                    </w:rPr>
                  </w:pPr>
                  <w:r>
                    <w:rPr>
                      <w:rFonts w:cstheme="minorHAnsi"/>
                      <w:b/>
                    </w:rPr>
                    <w:t xml:space="preserve">Talk Titled: </w:t>
                  </w:r>
                  <w:r w:rsidRPr="00D92495">
                    <w:rPr>
                      <w:rFonts w:cstheme="minorHAnsi"/>
                      <w:bCs/>
                    </w:rPr>
                    <w:t>“</w:t>
                  </w:r>
                  <w:r w:rsidRPr="00D92495">
                    <w:rPr>
                      <w:rFonts w:cstheme="minorHAnsi"/>
                      <w:bCs/>
                      <w:i/>
                      <w:iCs/>
                    </w:rPr>
                    <w:t xml:space="preserve">Effects of Ploidy and Transposon Load on Mutation Rate in </w:t>
                  </w:r>
                  <w:r w:rsidR="008F2F72">
                    <w:rPr>
                      <w:rFonts w:cstheme="minorHAnsi"/>
                      <w:bCs/>
                      <w:i/>
                      <w:iCs/>
                    </w:rPr>
                    <w:t xml:space="preserve"> </w:t>
                  </w:r>
                  <w:r w:rsidRPr="00D92495">
                    <w:rPr>
                      <w:rFonts w:cstheme="minorHAnsi"/>
                      <w:bCs/>
                    </w:rPr>
                    <w:t>Saccharomyces paradoxus</w:t>
                  </w:r>
                  <w:r>
                    <w:rPr>
                      <w:rFonts w:cstheme="minorHAnsi"/>
                      <w:bCs/>
                    </w:rPr>
                    <w:t>"</w:t>
                  </w:r>
                </w:p>
                <w:p w14:paraId="56CCB710" w14:textId="77777777" w:rsidR="00867D70" w:rsidRPr="00D92495" w:rsidRDefault="008F2F72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867D70" w:rsidRPr="00D92495">
                    <w:rPr>
                      <w:rFonts w:cstheme="minorHAnsi"/>
                      <w:bCs/>
                    </w:rPr>
                    <w:t>GENE 8880, Department of Genetics, University of Georgia</w:t>
                  </w:r>
                  <w:r>
                    <w:rPr>
                      <w:rFonts w:cstheme="minorHAnsi"/>
                      <w:bCs/>
                    </w:rPr>
                    <w:t>, 2019</w:t>
                  </w:r>
                </w:p>
                <w:p w14:paraId="0697D6FA" w14:textId="77777777" w:rsidR="00867D70" w:rsidRDefault="00867D70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 w:rsidRPr="00401221">
                    <w:rPr>
                      <w:rFonts w:cstheme="minorHAnsi"/>
                      <w:b/>
                    </w:rPr>
                    <w:t xml:space="preserve">Talk Titled: </w:t>
                  </w:r>
                  <w:r w:rsidRPr="00401221">
                    <w:rPr>
                      <w:rFonts w:cstheme="minorHAnsi"/>
                      <w:bCs/>
                    </w:rPr>
                    <w:t>“</w:t>
                  </w:r>
                  <w:r w:rsidRPr="00D92495">
                    <w:rPr>
                      <w:rFonts w:cstheme="minorHAnsi"/>
                      <w:bCs/>
                      <w:i/>
                      <w:iCs/>
                    </w:rPr>
                    <w:t>Effects of Differing Transposon Load on Mutation Rate in</w:t>
                  </w:r>
                  <w:r>
                    <w:rPr>
                      <w:rFonts w:cstheme="minorHAnsi"/>
                      <w:bCs/>
                      <w:i/>
                      <w:iCs/>
                    </w:rPr>
                    <w:t xml:space="preserve"> </w:t>
                  </w:r>
                  <w:r w:rsidRPr="00D92495">
                    <w:rPr>
                      <w:rFonts w:cstheme="minorHAnsi"/>
                      <w:bCs/>
                    </w:rPr>
                    <w:t>Saccharomyces paradoxus</w:t>
                  </w:r>
                  <w:r w:rsidRPr="00401221">
                    <w:rPr>
                      <w:rFonts w:cstheme="minorHAnsi"/>
                      <w:bCs/>
                    </w:rPr>
                    <w:t>”</w:t>
                  </w:r>
                </w:p>
                <w:p w14:paraId="0A1EF975" w14:textId="77777777" w:rsidR="008F2F72" w:rsidRDefault="008F2F72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proofErr w:type="spellStart"/>
                  <w:r w:rsidR="00867D70" w:rsidRPr="00401221">
                    <w:rPr>
                      <w:rFonts w:cstheme="minorHAnsi"/>
                      <w:bCs/>
                    </w:rPr>
                    <w:t>S</w:t>
                  </w:r>
                  <w:r w:rsidR="00867D70">
                    <w:rPr>
                      <w:rFonts w:cstheme="minorHAnsi"/>
                      <w:bCs/>
                    </w:rPr>
                    <w:t>outhestern</w:t>
                  </w:r>
                  <w:proofErr w:type="spellEnd"/>
                  <w:r w:rsidR="00867D70">
                    <w:rPr>
                      <w:rFonts w:cstheme="minorHAnsi"/>
                      <w:bCs/>
                    </w:rPr>
                    <w:t xml:space="preserve"> Population Ecology and Evolutionary Genetics</w:t>
                  </w:r>
                </w:p>
                <w:p w14:paraId="6154BFAA" w14:textId="77777777" w:rsidR="00867D70" w:rsidRDefault="008F2F72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867D70">
                    <w:rPr>
                      <w:rFonts w:cstheme="minorHAnsi"/>
                      <w:bCs/>
                    </w:rPr>
                    <w:t>Meeting</w:t>
                  </w:r>
                  <w:r w:rsidR="00867D70" w:rsidRPr="00401221">
                    <w:rPr>
                      <w:rFonts w:cstheme="minorHAnsi"/>
                      <w:bCs/>
                    </w:rPr>
                    <w:t>, Clemson Outdoor Lab, SC</w:t>
                  </w:r>
                  <w:r>
                    <w:rPr>
                      <w:rFonts w:cstheme="minorHAnsi"/>
                      <w:bCs/>
                    </w:rPr>
                    <w:t>, 2019</w:t>
                  </w:r>
                </w:p>
                <w:p w14:paraId="0B49C583" w14:textId="77777777" w:rsidR="00867D70" w:rsidRDefault="00867D70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 w:rsidRPr="00D92495">
                    <w:rPr>
                      <w:rFonts w:cstheme="minorHAnsi"/>
                      <w:b/>
                    </w:rPr>
                    <w:lastRenderedPageBreak/>
                    <w:t>Talk Titled:</w:t>
                  </w:r>
                  <w:r>
                    <w:rPr>
                      <w:rFonts w:cstheme="minorHAnsi"/>
                      <w:bCs/>
                    </w:rPr>
                    <w:t xml:space="preserve"> “</w:t>
                  </w:r>
                  <w:r w:rsidRPr="00341A11">
                    <w:rPr>
                      <w:rFonts w:cstheme="minorHAnsi"/>
                      <w:bCs/>
                      <w:i/>
                      <w:iCs/>
                    </w:rPr>
                    <w:t>Gene expression in aneuploid yeast</w:t>
                  </w:r>
                  <w:r>
                    <w:rPr>
                      <w:rFonts w:cstheme="minorHAnsi"/>
                      <w:bCs/>
                    </w:rPr>
                    <w:t>”</w:t>
                  </w:r>
                </w:p>
                <w:p w14:paraId="282AE385" w14:textId="77777777" w:rsidR="00867D70" w:rsidRPr="00401221" w:rsidRDefault="008F2F72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867D70">
                    <w:rPr>
                      <w:rFonts w:cstheme="minorHAnsi"/>
                      <w:bCs/>
                    </w:rPr>
                    <w:t>GENE 8880, Department of Genetics, University of Georgia</w:t>
                  </w:r>
                  <w:r>
                    <w:rPr>
                      <w:rFonts w:cstheme="minorHAnsi"/>
                      <w:bCs/>
                    </w:rPr>
                    <w:t>, 2018</w:t>
                  </w:r>
                </w:p>
                <w:p w14:paraId="1067303F" w14:textId="77777777" w:rsidR="00867D70" w:rsidRPr="00401221" w:rsidRDefault="00867D70" w:rsidP="008F2F72">
                  <w:pPr>
                    <w:pStyle w:val="NoSpacing"/>
                    <w:jc w:val="left"/>
                    <w:rPr>
                      <w:rFonts w:cstheme="minorHAnsi"/>
                      <w:i/>
                    </w:rPr>
                  </w:pPr>
                  <w:r w:rsidRPr="00401221">
                    <w:rPr>
                      <w:rFonts w:cstheme="minorHAnsi"/>
                      <w:b/>
                    </w:rPr>
                    <w:t xml:space="preserve">Poster Titled: </w:t>
                  </w:r>
                  <w:r w:rsidRPr="00401221">
                    <w:rPr>
                      <w:rFonts w:cstheme="minorHAnsi"/>
                      <w:i/>
                    </w:rPr>
                    <w:t>“Effects on Gene Expression of Spontaneous Aneuploidy in Yeast Mutatio</w:t>
                  </w:r>
                  <w:r>
                    <w:rPr>
                      <w:rFonts w:cstheme="minorHAnsi"/>
                      <w:i/>
                    </w:rPr>
                    <w:t xml:space="preserve">n </w:t>
                  </w:r>
                  <w:r w:rsidRPr="00401221">
                    <w:rPr>
                      <w:rFonts w:cstheme="minorHAnsi"/>
                      <w:i/>
                    </w:rPr>
                    <w:t>Accumulation Lines”</w:t>
                  </w:r>
                </w:p>
                <w:p w14:paraId="61B2ACF0" w14:textId="77777777" w:rsidR="008F2F72" w:rsidRDefault="008F2F72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proofErr w:type="spellStart"/>
                  <w:r w:rsidR="00867D70" w:rsidRPr="00401221">
                    <w:rPr>
                      <w:rFonts w:cstheme="minorHAnsi"/>
                      <w:bCs/>
                    </w:rPr>
                    <w:t>S</w:t>
                  </w:r>
                  <w:r w:rsidR="00867D70">
                    <w:rPr>
                      <w:rFonts w:cstheme="minorHAnsi"/>
                      <w:bCs/>
                    </w:rPr>
                    <w:t>outhestern</w:t>
                  </w:r>
                  <w:proofErr w:type="spellEnd"/>
                  <w:r w:rsidR="00867D70">
                    <w:rPr>
                      <w:rFonts w:cstheme="minorHAnsi"/>
                      <w:bCs/>
                    </w:rPr>
                    <w:t xml:space="preserve"> Population Ecology and Evolutionary Genetics</w:t>
                  </w:r>
                </w:p>
                <w:p w14:paraId="1EA15B0A" w14:textId="77777777" w:rsidR="00867D70" w:rsidRPr="00401221" w:rsidRDefault="008F2F72" w:rsidP="008F2F72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867D70">
                    <w:rPr>
                      <w:rFonts w:cstheme="minorHAnsi"/>
                      <w:bCs/>
                    </w:rPr>
                    <w:t>Meeting</w:t>
                  </w:r>
                  <w:r w:rsidR="00867D70" w:rsidRPr="00401221">
                    <w:rPr>
                      <w:rFonts w:cstheme="minorHAnsi"/>
                    </w:rPr>
                    <w:t>, Mountain Lake Biological Station, VA</w:t>
                  </w:r>
                  <w:r>
                    <w:rPr>
                      <w:rFonts w:cstheme="minorHAnsi"/>
                    </w:rPr>
                    <w:t>, 2018</w:t>
                  </w:r>
                </w:p>
                <w:p w14:paraId="2F2E5F08" w14:textId="77777777" w:rsidR="00867D70" w:rsidRPr="00401221" w:rsidRDefault="00867D70" w:rsidP="008F2F72">
                  <w:pPr>
                    <w:pStyle w:val="NoSpacing"/>
                    <w:jc w:val="left"/>
                  </w:pPr>
                  <w:r w:rsidRPr="00401221">
                    <w:rPr>
                      <w:b/>
                    </w:rPr>
                    <w:t>Talk Titled:</w:t>
                  </w:r>
                  <w:r w:rsidRPr="00401221">
                    <w:t xml:space="preserve"> “</w:t>
                  </w:r>
                  <w:r w:rsidRPr="00600FCC">
                    <w:rPr>
                      <w:i/>
                      <w:iCs/>
                    </w:rPr>
                    <w:t xml:space="preserve">Evolution of Dosage Compensation in </w:t>
                  </w:r>
                  <w:r w:rsidRPr="00600FCC">
                    <w:t>Saccharomyces cerevisiae</w:t>
                  </w:r>
                  <w:r w:rsidRPr="00401221">
                    <w:t>”</w:t>
                  </w:r>
                </w:p>
                <w:p w14:paraId="21008BED" w14:textId="77777777" w:rsidR="00867D70" w:rsidRDefault="008F2F72" w:rsidP="008F2F72">
                  <w:pPr>
                    <w:pStyle w:val="NoSpacing"/>
                    <w:jc w:val="left"/>
                  </w:pPr>
                  <w:r>
                    <w:t xml:space="preserve">   </w:t>
                  </w:r>
                  <w:r w:rsidR="00867D70" w:rsidRPr="00401221">
                    <w:t>3MT Competition, University of Georgia, Athens, GA</w:t>
                  </w:r>
                  <w:r>
                    <w:t>, 2016</w:t>
                  </w:r>
                </w:p>
                <w:p w14:paraId="2D04CAA8" w14:textId="77777777" w:rsidR="00867D70" w:rsidRPr="00401221" w:rsidRDefault="00867D70" w:rsidP="008F2F72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  <w:b/>
                    </w:rPr>
                    <w:t>Poster Titled:</w:t>
                  </w:r>
                  <w:r w:rsidRPr="00401221">
                    <w:rPr>
                      <w:rFonts w:cstheme="minorHAnsi"/>
                    </w:rPr>
                    <w:t xml:space="preserve"> “</w:t>
                  </w:r>
                  <w:r w:rsidRPr="00401221">
                    <w:rPr>
                      <w:rFonts w:cstheme="minorHAnsi"/>
                      <w:i/>
                    </w:rPr>
                    <w:t xml:space="preserve">Rates and Biases of Mitotic Gene Conversion in </w:t>
                  </w:r>
                  <w:r w:rsidRPr="00401221">
                    <w:rPr>
                      <w:rFonts w:cstheme="minorHAnsi"/>
                    </w:rPr>
                    <w:t>Saccharomyces cerevisiae”</w:t>
                  </w:r>
                </w:p>
                <w:p w14:paraId="2BDF546B" w14:textId="77777777" w:rsidR="008F6337" w:rsidRDefault="008F2F72" w:rsidP="008F2F72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867D70" w:rsidRPr="00401221">
                    <w:rPr>
                      <w:rFonts w:cstheme="minorHAnsi"/>
                    </w:rPr>
                    <w:t>Evolution, Austin, TX</w:t>
                  </w:r>
                  <w:r>
                    <w:rPr>
                      <w:rFonts w:cstheme="minorHAnsi"/>
                    </w:rPr>
                    <w:t>, 2016</w:t>
                  </w:r>
                </w:p>
                <w:p w14:paraId="31B647FE" w14:textId="77777777" w:rsidR="008F2F72" w:rsidRPr="008F2F72" w:rsidRDefault="008F2F72" w:rsidP="008F2F72">
                  <w:pPr>
                    <w:pStyle w:val="NoSpacing"/>
                    <w:jc w:val="left"/>
                    <w:rPr>
                      <w:rFonts w:cstheme="minorHAnsi"/>
                    </w:rPr>
                  </w:pPr>
                </w:p>
              </w:tc>
            </w:tr>
            <w:tr w:rsidR="00600FCC" w14:paraId="36C4FA05" w14:textId="77777777" w:rsidTr="00600FCC">
              <w:trPr>
                <w:trHeight w:val="649"/>
              </w:trPr>
              <w:tc>
                <w:tcPr>
                  <w:tcW w:w="5875" w:type="dxa"/>
                </w:tcPr>
                <w:p w14:paraId="1AE3F89A" w14:textId="77777777" w:rsidR="00600FCC" w:rsidRDefault="00E07F1D" w:rsidP="008F6337">
                  <w:pPr>
                    <w:pStyle w:val="Heading2"/>
                  </w:pPr>
                  <w:r>
                    <w:lastRenderedPageBreak/>
                    <w:t>Teaching Experience</w:t>
                  </w:r>
                </w:p>
              </w:tc>
            </w:tr>
          </w:tbl>
          <w:p w14:paraId="3DB875FF" w14:textId="77777777" w:rsidR="00E07F1D" w:rsidRPr="00401221" w:rsidRDefault="00E07F1D" w:rsidP="00E07F1D">
            <w:pPr>
              <w:pStyle w:val="NoSpacing"/>
              <w:jc w:val="both"/>
              <w:rPr>
                <w:rFonts w:cstheme="minorHAnsi"/>
                <w:b/>
              </w:rPr>
            </w:pPr>
            <w:r w:rsidRPr="00401221">
              <w:rPr>
                <w:rFonts w:cstheme="minorHAnsi"/>
                <w:b/>
              </w:rPr>
              <w:t xml:space="preserve">Graduate Teaching Assistant, </w:t>
            </w:r>
            <w:r w:rsidRPr="00401221">
              <w:rPr>
                <w:rFonts w:cstheme="minorHAnsi"/>
                <w:i/>
              </w:rPr>
              <w:t>Evolutionary Biology</w:t>
            </w:r>
            <w:r>
              <w:rPr>
                <w:rFonts w:cstheme="minorHAnsi"/>
                <w:i/>
              </w:rPr>
              <w:t xml:space="preserve">                      </w:t>
            </w:r>
            <w:r w:rsidRPr="00401221">
              <w:rPr>
                <w:rFonts w:cstheme="minorHAnsi"/>
              </w:rPr>
              <w:t>2019</w:t>
            </w:r>
          </w:p>
          <w:p w14:paraId="68938BDB" w14:textId="77777777" w:rsidR="00E07F1D" w:rsidRPr="00401221" w:rsidRDefault="00E07F1D" w:rsidP="00E07F1D">
            <w:pPr>
              <w:pStyle w:val="NoSpacing"/>
              <w:numPr>
                <w:ilvl w:val="0"/>
                <w:numId w:val="6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 xml:space="preserve">Lead discussion sections once per week and hold office hours </w:t>
            </w:r>
          </w:p>
          <w:p w14:paraId="7F6930B0" w14:textId="77777777" w:rsidR="00E07F1D" w:rsidRPr="00401221" w:rsidRDefault="00E07F1D" w:rsidP="00E07F1D">
            <w:pPr>
              <w:pStyle w:val="NoSpacing"/>
              <w:numPr>
                <w:ilvl w:val="0"/>
                <w:numId w:val="6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>Upload quizzes and exams for internet-based testing</w:t>
            </w:r>
          </w:p>
          <w:p w14:paraId="017DD1DE" w14:textId="77777777" w:rsidR="00E07F1D" w:rsidRPr="00401221" w:rsidRDefault="00E07F1D" w:rsidP="00E07F1D">
            <w:pPr>
              <w:pStyle w:val="NoSpacing"/>
              <w:jc w:val="both"/>
              <w:rPr>
                <w:rFonts w:cstheme="minorHAnsi"/>
              </w:rPr>
            </w:pPr>
            <w:r w:rsidRPr="00401221">
              <w:rPr>
                <w:rFonts w:cstheme="minorHAnsi"/>
                <w:b/>
              </w:rPr>
              <w:t>Graduate Teaching Assistant,</w:t>
            </w:r>
            <w:r w:rsidRPr="00401221">
              <w:rPr>
                <w:rFonts w:cstheme="minorHAnsi"/>
              </w:rPr>
              <w:t xml:space="preserve"> </w:t>
            </w:r>
            <w:r w:rsidRPr="00401221">
              <w:rPr>
                <w:rFonts w:cstheme="minorHAnsi"/>
                <w:i/>
              </w:rPr>
              <w:t>Introductory Genetics</w:t>
            </w:r>
            <w:r>
              <w:rPr>
                <w:rFonts w:cstheme="minorHAnsi"/>
                <w:i/>
              </w:rPr>
              <w:t xml:space="preserve">.   </w:t>
            </w:r>
            <w:r>
              <w:rPr>
                <w:rFonts w:cstheme="minorHAnsi"/>
              </w:rPr>
              <w:t xml:space="preserve">      </w:t>
            </w:r>
            <w:r w:rsidRPr="00401221">
              <w:rPr>
                <w:rFonts w:cstheme="minorHAnsi"/>
              </w:rPr>
              <w:t>2017 – 2018</w:t>
            </w:r>
          </w:p>
          <w:p w14:paraId="52E8E3ED" w14:textId="77777777" w:rsidR="00E07F1D" w:rsidRPr="00401221" w:rsidRDefault="00E07F1D" w:rsidP="00E07F1D">
            <w:pPr>
              <w:pStyle w:val="NoSpacing"/>
              <w:numPr>
                <w:ilvl w:val="0"/>
                <w:numId w:val="4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 xml:space="preserve">Lead 2 discussion sections per week for 45 students, and hold office hours during the week </w:t>
            </w:r>
          </w:p>
          <w:p w14:paraId="4B7CD05E" w14:textId="77777777" w:rsidR="00E07F1D" w:rsidRPr="00401221" w:rsidRDefault="00E07F1D" w:rsidP="00E07F1D">
            <w:pPr>
              <w:pStyle w:val="NoSpacing"/>
              <w:numPr>
                <w:ilvl w:val="0"/>
                <w:numId w:val="4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>Grade and proctor exams during the semester for 300 students</w:t>
            </w:r>
          </w:p>
          <w:p w14:paraId="0E528037" w14:textId="77777777" w:rsidR="00E07F1D" w:rsidRPr="00401221" w:rsidRDefault="00E07F1D" w:rsidP="00E07F1D">
            <w:pPr>
              <w:pStyle w:val="NoSpacing"/>
              <w:jc w:val="both"/>
              <w:rPr>
                <w:rFonts w:cstheme="minorHAnsi"/>
              </w:rPr>
            </w:pPr>
            <w:r w:rsidRPr="00401221">
              <w:rPr>
                <w:rFonts w:cstheme="minorHAnsi"/>
                <w:b/>
              </w:rPr>
              <w:t>Graduate Teaching Assistant,</w:t>
            </w:r>
            <w:r w:rsidRPr="00401221">
              <w:rPr>
                <w:rFonts w:cstheme="minorHAnsi"/>
              </w:rPr>
              <w:t xml:space="preserve"> </w:t>
            </w:r>
            <w:r w:rsidRPr="00401221">
              <w:rPr>
                <w:rFonts w:cstheme="minorHAnsi"/>
                <w:i/>
              </w:rPr>
              <w:t>Biology I for Non-Majors</w:t>
            </w:r>
            <w:r w:rsidRPr="00401221">
              <w:rPr>
                <w:rFonts w:cstheme="minorHAnsi"/>
                <w:i/>
              </w:rPr>
              <w:tab/>
            </w:r>
            <w:r>
              <w:rPr>
                <w:rFonts w:cstheme="minorHAnsi"/>
                <w:i/>
              </w:rPr>
              <w:t xml:space="preserve">         </w:t>
            </w:r>
            <w:r w:rsidRPr="00401221">
              <w:rPr>
                <w:rFonts w:cstheme="minorHAnsi"/>
              </w:rPr>
              <w:t>2017</w:t>
            </w:r>
          </w:p>
          <w:p w14:paraId="0E0D7E33" w14:textId="77777777" w:rsidR="00E07F1D" w:rsidRPr="00401221" w:rsidRDefault="00E07F1D" w:rsidP="00E07F1D">
            <w:pPr>
              <w:pStyle w:val="NoSpacing"/>
              <w:numPr>
                <w:ilvl w:val="0"/>
                <w:numId w:val="7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>Coordinate assignments and material for an online course</w:t>
            </w:r>
          </w:p>
          <w:p w14:paraId="36AF1131" w14:textId="77777777" w:rsidR="00E07F1D" w:rsidRPr="00401221" w:rsidRDefault="00E07F1D" w:rsidP="00E07F1D">
            <w:pPr>
              <w:pStyle w:val="NoSpacing"/>
              <w:numPr>
                <w:ilvl w:val="0"/>
                <w:numId w:val="7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>Grade assignments and give feedback</w:t>
            </w:r>
          </w:p>
          <w:p w14:paraId="75335426" w14:textId="77777777" w:rsidR="00E07F1D" w:rsidRPr="00401221" w:rsidRDefault="00E07F1D" w:rsidP="00E07F1D">
            <w:pPr>
              <w:pStyle w:val="NoSpacing"/>
              <w:jc w:val="both"/>
              <w:rPr>
                <w:rFonts w:cstheme="minorHAnsi"/>
              </w:rPr>
            </w:pPr>
            <w:r w:rsidRPr="00401221">
              <w:rPr>
                <w:rFonts w:cstheme="minorHAnsi"/>
                <w:b/>
              </w:rPr>
              <w:t>Graduate Laboratory Assistant,</w:t>
            </w:r>
            <w:r w:rsidRPr="00401221">
              <w:rPr>
                <w:rFonts w:cstheme="minorHAnsi"/>
              </w:rPr>
              <w:t xml:space="preserve"> </w:t>
            </w:r>
            <w:r w:rsidRPr="00401221">
              <w:rPr>
                <w:rFonts w:cstheme="minorHAnsi"/>
                <w:i/>
              </w:rPr>
              <w:t>Biology I for Non-Majors</w:t>
            </w:r>
            <w:r>
              <w:rPr>
                <w:rFonts w:cstheme="minorHAnsi"/>
                <w:i/>
              </w:rPr>
              <w:t xml:space="preserve">  </w:t>
            </w:r>
            <w:r w:rsidRPr="00401221">
              <w:rPr>
                <w:rFonts w:cstheme="minorHAnsi"/>
              </w:rPr>
              <w:t>2016 – 2017</w:t>
            </w:r>
          </w:p>
          <w:p w14:paraId="4D301D5B" w14:textId="77777777" w:rsidR="00E07F1D" w:rsidRPr="00401221" w:rsidRDefault="00E07F1D" w:rsidP="00E07F1D">
            <w:pPr>
              <w:pStyle w:val="NoSpacing"/>
              <w:numPr>
                <w:ilvl w:val="0"/>
                <w:numId w:val="5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>Lead 3 laboratory classes per week for 20 students, assist students during labs</w:t>
            </w:r>
          </w:p>
          <w:p w14:paraId="49E30719" w14:textId="77777777" w:rsidR="00E07F1D" w:rsidRDefault="00E07F1D" w:rsidP="00E07F1D">
            <w:pPr>
              <w:pStyle w:val="NoSpacing"/>
              <w:numPr>
                <w:ilvl w:val="0"/>
                <w:numId w:val="5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 xml:space="preserve">Grade assignments and hold office hours </w:t>
            </w:r>
          </w:p>
          <w:p w14:paraId="25941829" w14:textId="77777777" w:rsidR="00846DDE" w:rsidRPr="00401221" w:rsidRDefault="00846DDE" w:rsidP="00846DDE">
            <w:pPr>
              <w:pStyle w:val="NoSpacing"/>
              <w:jc w:val="left"/>
              <w:rPr>
                <w:rFonts w:cstheme="minorHAnsi"/>
              </w:rPr>
            </w:pPr>
          </w:p>
          <w:tbl>
            <w:tblPr>
              <w:tblW w:w="4746" w:type="pct"/>
              <w:tblLayout w:type="fixed"/>
              <w:tblLook w:val="04A0" w:firstRow="1" w:lastRow="0" w:firstColumn="1" w:lastColumn="0" w:noHBand="0" w:noVBand="1"/>
            </w:tblPr>
            <w:tblGrid>
              <w:gridCol w:w="5876"/>
            </w:tblGrid>
            <w:tr w:rsidR="00846DDE" w14:paraId="7D8F0C55" w14:textId="77777777" w:rsidTr="00D83C1D">
              <w:trPr>
                <w:trHeight w:val="649"/>
              </w:trPr>
              <w:tc>
                <w:tcPr>
                  <w:tcW w:w="5875" w:type="dxa"/>
                </w:tcPr>
                <w:p w14:paraId="3D6F9AB6" w14:textId="77777777" w:rsidR="00846DDE" w:rsidRDefault="00846DDE" w:rsidP="00846DDE">
                  <w:pPr>
                    <w:pStyle w:val="Heading2"/>
                  </w:pPr>
                  <w:r>
                    <w:t>Professional Development</w:t>
                  </w:r>
                </w:p>
              </w:tc>
            </w:tr>
          </w:tbl>
          <w:p w14:paraId="73D91F5F" w14:textId="77777777" w:rsidR="00846DDE" w:rsidRPr="00341A11" w:rsidRDefault="00846DDE" w:rsidP="00846DDE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 w:rsidRPr="00341A11">
              <w:rPr>
                <w:rFonts w:cstheme="minorHAnsi"/>
                <w:b/>
                <w:bCs/>
              </w:rPr>
              <w:t>7th Annual Online Career Conference</w:t>
            </w:r>
          </w:p>
          <w:p w14:paraId="6B958183" w14:textId="77777777" w:rsidR="00846DDE" w:rsidRPr="00341A11" w:rsidRDefault="00846DDE" w:rsidP="00846DDE">
            <w:pPr>
              <w:pStyle w:val="NoSpacing"/>
              <w:jc w:val="both"/>
              <w:rPr>
                <w:rFonts w:cstheme="minorHAnsi"/>
              </w:rPr>
            </w:pPr>
            <w:r w:rsidRPr="00341A11">
              <w:rPr>
                <w:rFonts w:cstheme="minorHAnsi"/>
              </w:rPr>
              <w:t>Beyond the Professoriate</w:t>
            </w:r>
            <w:r>
              <w:rPr>
                <w:rFonts w:cstheme="minorHAnsi"/>
              </w:rPr>
              <w:t>, 2020</w:t>
            </w:r>
          </w:p>
          <w:p w14:paraId="61965E1F" w14:textId="77777777" w:rsidR="00846DDE" w:rsidRDefault="00846DDE" w:rsidP="00846DDE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 w:rsidRPr="00401221">
              <w:rPr>
                <w:rFonts w:cstheme="minorHAnsi"/>
                <w:b/>
                <w:bCs/>
              </w:rPr>
              <w:t>Georgia Bio Career Symposium</w:t>
            </w:r>
            <w:r w:rsidRPr="00401221">
              <w:rPr>
                <w:rFonts w:cstheme="minorHAnsi"/>
                <w:b/>
                <w:bCs/>
              </w:rPr>
              <w:tab/>
            </w:r>
            <w:r w:rsidRPr="00401221">
              <w:rPr>
                <w:rFonts w:cstheme="minorHAnsi"/>
                <w:b/>
                <w:bCs/>
              </w:rPr>
              <w:tab/>
            </w:r>
          </w:p>
          <w:p w14:paraId="60A5BBE1" w14:textId="77777777" w:rsidR="00846DDE" w:rsidRPr="00BB12A4" w:rsidRDefault="00846DDE" w:rsidP="00846DDE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 w:rsidRPr="00401221">
              <w:rPr>
                <w:rFonts w:cstheme="minorHAnsi"/>
                <w:i/>
                <w:iCs/>
              </w:rPr>
              <w:t>Georgia Bio</w:t>
            </w:r>
            <w:r>
              <w:rPr>
                <w:rFonts w:cstheme="minorHAnsi"/>
                <w:i/>
                <w:iCs/>
              </w:rPr>
              <w:t>, 2019</w:t>
            </w:r>
            <w:r w:rsidRPr="00401221">
              <w:rPr>
                <w:rFonts w:cstheme="minorHAnsi"/>
                <w:i/>
                <w:iCs/>
              </w:rPr>
              <w:t xml:space="preserve"> </w:t>
            </w:r>
          </w:p>
          <w:p w14:paraId="512580CD" w14:textId="77777777" w:rsidR="00846DDE" w:rsidRDefault="00846DDE" w:rsidP="00846DDE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 w:rsidRPr="00401221">
              <w:rPr>
                <w:rFonts w:cstheme="minorHAnsi"/>
                <w:b/>
                <w:bCs/>
              </w:rPr>
              <w:t>Life Sciences Industry Day 2019</w:t>
            </w:r>
            <w:r w:rsidRPr="00401221">
              <w:rPr>
                <w:rFonts w:cstheme="minorHAnsi"/>
                <w:b/>
                <w:bCs/>
              </w:rPr>
              <w:tab/>
            </w:r>
            <w:r w:rsidRPr="00401221">
              <w:rPr>
                <w:rFonts w:cstheme="minorHAnsi"/>
                <w:b/>
                <w:bCs/>
              </w:rPr>
              <w:tab/>
            </w:r>
            <w:r w:rsidRPr="00401221">
              <w:rPr>
                <w:rFonts w:cstheme="minorHAnsi"/>
                <w:b/>
                <w:bCs/>
              </w:rPr>
              <w:tab/>
            </w:r>
          </w:p>
          <w:p w14:paraId="26CB1F0D" w14:textId="77777777" w:rsidR="00846DDE" w:rsidRPr="00846DDE" w:rsidRDefault="00846DDE" w:rsidP="00846DDE">
            <w:pPr>
              <w:pStyle w:val="NoSpacing"/>
              <w:jc w:val="both"/>
              <w:rPr>
                <w:rFonts w:cstheme="minorHAnsi"/>
              </w:rPr>
            </w:pPr>
            <w:r w:rsidRPr="00401221">
              <w:rPr>
                <w:rFonts w:cstheme="minorHAnsi"/>
                <w:i/>
                <w:iCs/>
              </w:rPr>
              <w:t xml:space="preserve">UGA Graduate School </w:t>
            </w:r>
            <w:proofErr w:type="spellStart"/>
            <w:r w:rsidRPr="00401221">
              <w:rPr>
                <w:rFonts w:cstheme="minorHAnsi"/>
                <w:i/>
                <w:iCs/>
              </w:rPr>
              <w:t>xPD</w:t>
            </w:r>
            <w:proofErr w:type="spellEnd"/>
            <w:r w:rsidRPr="00401221">
              <w:rPr>
                <w:rFonts w:cstheme="minorHAnsi"/>
                <w:i/>
                <w:iCs/>
              </w:rPr>
              <w:t xml:space="preserve"> (Experiential Professional Development)</w:t>
            </w:r>
          </w:p>
          <w:p w14:paraId="597302BF" w14:textId="77777777" w:rsidR="00846DDE" w:rsidRDefault="00846DDE" w:rsidP="00846DDE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 w:rsidRPr="00401221">
              <w:rPr>
                <w:rFonts w:cstheme="minorHAnsi"/>
                <w:b/>
                <w:bCs/>
              </w:rPr>
              <w:t>Extern</w:t>
            </w:r>
          </w:p>
          <w:p w14:paraId="2C3D4F1A" w14:textId="77777777" w:rsidR="00846DDE" w:rsidRPr="00401221" w:rsidRDefault="00846DDE" w:rsidP="00846DDE">
            <w:pPr>
              <w:pStyle w:val="NoSpacing"/>
              <w:jc w:val="both"/>
              <w:rPr>
                <w:rFonts w:cstheme="minorHAnsi"/>
              </w:rPr>
            </w:pPr>
            <w:r w:rsidRPr="00401221">
              <w:rPr>
                <w:rFonts w:cstheme="minorHAnsi"/>
              </w:rPr>
              <w:t>UGA Startup Extern Program, Innovation Gateway</w:t>
            </w:r>
            <w:r>
              <w:rPr>
                <w:rFonts w:cstheme="minorHAnsi"/>
              </w:rPr>
              <w:t xml:space="preserve">, </w:t>
            </w:r>
            <w:r w:rsidRPr="00401221">
              <w:rPr>
                <w:rFonts w:cstheme="minorHAnsi"/>
              </w:rPr>
              <w:t>2019</w:t>
            </w:r>
          </w:p>
          <w:p w14:paraId="471059A2" w14:textId="77777777" w:rsidR="00846DDE" w:rsidRPr="00401221" w:rsidRDefault="00846DDE" w:rsidP="00846DDE">
            <w:pPr>
              <w:pStyle w:val="NoSpacing"/>
              <w:jc w:val="both"/>
              <w:rPr>
                <w:rFonts w:cstheme="minorHAnsi"/>
              </w:rPr>
            </w:pPr>
            <w:r w:rsidRPr="00401221">
              <w:rPr>
                <w:rFonts w:cstheme="minorHAnsi"/>
              </w:rPr>
              <w:t xml:space="preserve">Participated in market research for a company providing services for recycling education. </w:t>
            </w:r>
          </w:p>
          <w:p w14:paraId="594B76BD" w14:textId="77777777" w:rsidR="00846DDE" w:rsidRPr="00401221" w:rsidRDefault="00846DDE" w:rsidP="00846DDE">
            <w:pPr>
              <w:pStyle w:val="NoSpacing"/>
              <w:jc w:val="both"/>
              <w:rPr>
                <w:rFonts w:cstheme="minorHAnsi"/>
              </w:rPr>
            </w:pPr>
            <w:r w:rsidRPr="00401221">
              <w:rPr>
                <w:rFonts w:cstheme="minorHAnsi"/>
                <w:b/>
                <w:bCs/>
              </w:rPr>
              <w:t>Industry Career Exploration Workshop</w:t>
            </w:r>
            <w:r w:rsidRPr="00401221">
              <w:rPr>
                <w:rFonts w:cstheme="minorHAnsi"/>
                <w:b/>
                <w:bCs/>
              </w:rPr>
              <w:tab/>
            </w:r>
            <w:r w:rsidRPr="00401221">
              <w:rPr>
                <w:rFonts w:cstheme="minorHAnsi"/>
              </w:rPr>
              <w:tab/>
            </w:r>
            <w:r w:rsidRPr="00401221">
              <w:rPr>
                <w:rFonts w:cstheme="minorHAnsi"/>
              </w:rPr>
              <w:tab/>
            </w:r>
          </w:p>
          <w:p w14:paraId="3F17172A" w14:textId="77777777" w:rsidR="00846DDE" w:rsidRDefault="00846DDE" w:rsidP="00846DDE">
            <w:pPr>
              <w:pStyle w:val="NoSpacing"/>
              <w:jc w:val="both"/>
              <w:rPr>
                <w:rFonts w:cstheme="minorHAnsi"/>
                <w:i/>
                <w:iCs/>
              </w:rPr>
            </w:pPr>
            <w:r w:rsidRPr="00401221">
              <w:rPr>
                <w:rFonts w:cstheme="minorHAnsi"/>
                <w:i/>
                <w:iCs/>
              </w:rPr>
              <w:lastRenderedPageBreak/>
              <w:t xml:space="preserve">UGA Graduate School </w:t>
            </w:r>
            <w:proofErr w:type="spellStart"/>
            <w:r w:rsidRPr="00401221">
              <w:rPr>
                <w:rFonts w:cstheme="minorHAnsi"/>
                <w:i/>
                <w:iCs/>
              </w:rPr>
              <w:t>xPD</w:t>
            </w:r>
            <w:proofErr w:type="spellEnd"/>
            <w:r w:rsidRPr="00401221">
              <w:rPr>
                <w:rFonts w:cstheme="minorHAnsi"/>
                <w:i/>
                <w:iCs/>
              </w:rPr>
              <w:t xml:space="preserve"> (Experiential Professional Development)</w:t>
            </w:r>
            <w:r>
              <w:rPr>
                <w:rFonts w:cstheme="minorHAnsi"/>
                <w:i/>
                <w:iCs/>
              </w:rPr>
              <w:t>, 2018</w:t>
            </w:r>
          </w:p>
          <w:p w14:paraId="73E06C50" w14:textId="77777777" w:rsidR="008F6337" w:rsidRPr="005152F2" w:rsidRDefault="008F6337" w:rsidP="003856C9"/>
        </w:tc>
      </w:tr>
    </w:tbl>
    <w:p w14:paraId="66B56284" w14:textId="77777777" w:rsidR="00E941EF" w:rsidRDefault="00E941EF" w:rsidP="007D5F9D">
      <w:pPr>
        <w:pStyle w:val="NoSpacing"/>
        <w:jc w:val="both"/>
      </w:pPr>
    </w:p>
    <w:sectPr w:rsidR="00E941EF" w:rsidSect="00FE20E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DC2A2" w14:textId="77777777" w:rsidR="00DD5CAD" w:rsidRDefault="00DD5CAD" w:rsidP="003856C9">
      <w:pPr>
        <w:spacing w:after="0" w:line="240" w:lineRule="auto"/>
      </w:pPr>
      <w:r>
        <w:separator/>
      </w:r>
    </w:p>
  </w:endnote>
  <w:endnote w:type="continuationSeparator" w:id="0">
    <w:p w14:paraId="5268D5ED" w14:textId="77777777" w:rsidR="00DD5CAD" w:rsidRDefault="00DD5CA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FEB8D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FCC63BB" wp14:editId="1F1AC5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16FB733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4B7DD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909DD6A" wp14:editId="7A7FEDE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14ED2F9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703AA" w14:textId="77777777" w:rsidR="00DD5CAD" w:rsidRDefault="00DD5CAD" w:rsidP="003856C9">
      <w:pPr>
        <w:spacing w:after="0" w:line="240" w:lineRule="auto"/>
      </w:pPr>
      <w:r>
        <w:separator/>
      </w:r>
    </w:p>
  </w:footnote>
  <w:footnote w:type="continuationSeparator" w:id="0">
    <w:p w14:paraId="201A8DE0" w14:textId="77777777" w:rsidR="00DD5CAD" w:rsidRDefault="00DD5CA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D28B1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F9121A3" wp14:editId="0DC453B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70A3698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CEBB2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104FA40" wp14:editId="1701544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5F3BD4B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C38"/>
    <w:multiLevelType w:val="hybridMultilevel"/>
    <w:tmpl w:val="1214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26442"/>
    <w:multiLevelType w:val="hybridMultilevel"/>
    <w:tmpl w:val="05E2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30B3F"/>
    <w:multiLevelType w:val="hybridMultilevel"/>
    <w:tmpl w:val="628E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571EF"/>
    <w:multiLevelType w:val="hybridMultilevel"/>
    <w:tmpl w:val="6936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A2D8F"/>
    <w:multiLevelType w:val="hybridMultilevel"/>
    <w:tmpl w:val="5192D6C6"/>
    <w:lvl w:ilvl="0" w:tplc="41605C24">
      <w:start w:val="2013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030CC"/>
    <w:multiLevelType w:val="hybridMultilevel"/>
    <w:tmpl w:val="EBFE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00811"/>
    <w:multiLevelType w:val="hybridMultilevel"/>
    <w:tmpl w:val="36E6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31"/>
    <w:rsid w:val="0001416A"/>
    <w:rsid w:val="00052BE1"/>
    <w:rsid w:val="00065269"/>
    <w:rsid w:val="000663E7"/>
    <w:rsid w:val="0007412A"/>
    <w:rsid w:val="0010199E"/>
    <w:rsid w:val="001765FE"/>
    <w:rsid w:val="0019561F"/>
    <w:rsid w:val="001B32D2"/>
    <w:rsid w:val="00270165"/>
    <w:rsid w:val="00293B83"/>
    <w:rsid w:val="002A3621"/>
    <w:rsid w:val="002A5C65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00FCC"/>
    <w:rsid w:val="00616FF4"/>
    <w:rsid w:val="00624448"/>
    <w:rsid w:val="006A3CE7"/>
    <w:rsid w:val="006A7966"/>
    <w:rsid w:val="006E2831"/>
    <w:rsid w:val="00743379"/>
    <w:rsid w:val="007803B7"/>
    <w:rsid w:val="0079721F"/>
    <w:rsid w:val="007B2F5C"/>
    <w:rsid w:val="007C5F05"/>
    <w:rsid w:val="007D5F9D"/>
    <w:rsid w:val="00832043"/>
    <w:rsid w:val="00832F81"/>
    <w:rsid w:val="00846DDE"/>
    <w:rsid w:val="00867D70"/>
    <w:rsid w:val="0087544C"/>
    <w:rsid w:val="008C70F4"/>
    <w:rsid w:val="008C7CA2"/>
    <w:rsid w:val="008F2F7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E71F9"/>
    <w:rsid w:val="00BF6BAB"/>
    <w:rsid w:val="00C007A5"/>
    <w:rsid w:val="00C25962"/>
    <w:rsid w:val="00C4403A"/>
    <w:rsid w:val="00C63A05"/>
    <w:rsid w:val="00CE6306"/>
    <w:rsid w:val="00D11C4D"/>
    <w:rsid w:val="00D5067A"/>
    <w:rsid w:val="00DC79BB"/>
    <w:rsid w:val="00DD5CAD"/>
    <w:rsid w:val="00E07F1D"/>
    <w:rsid w:val="00E33B89"/>
    <w:rsid w:val="00E34D58"/>
    <w:rsid w:val="00E74A76"/>
    <w:rsid w:val="00E941EF"/>
    <w:rsid w:val="00EB1C1B"/>
    <w:rsid w:val="00F56435"/>
    <w:rsid w:val="00FA07AA"/>
    <w:rsid w:val="00FA0A07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AFD0C"/>
  <w15:chartTrackingRefBased/>
  <w15:docId w15:val="{F0338DDD-C8E7-8D49-B6E8-6C570413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link w:val="NoSpacingChar"/>
    <w:uiPriority w:val="1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E74A7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E74A76"/>
  </w:style>
  <w:style w:type="paragraph" w:styleId="BalloonText">
    <w:name w:val="Balloon Text"/>
    <w:basedOn w:val="Normal"/>
    <w:link w:val="BalloonTextChar"/>
    <w:uiPriority w:val="99"/>
    <w:semiHidden/>
    <w:unhideWhenUsed/>
    <w:rsid w:val="008F2F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F7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0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llymcqueary/Library/Containers/com.microsoft.Word/Data/Library/Application%20Support/Microsoft/Office/16.0/DTS/en-US%7b32B951B6-9C0E-7E44-988B-A19FEB66A10F%7d/%7b4981DEF4-78EF-4746-9090-0E49B8CF830C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CE23D7D0352F4B83EFFDE56DB1D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8046E-5F5A-304B-BB5C-18104F52D01C}"/>
      </w:docPartPr>
      <w:docPartBody>
        <w:p w:rsidR="000C2342" w:rsidRDefault="00613F04">
          <w:pPr>
            <w:pStyle w:val="39CE23D7D0352F4B83EFFDE56DB1DE35"/>
          </w:pPr>
          <w:r w:rsidRPr="005152F2">
            <w:t>Your Name</w:t>
          </w:r>
        </w:p>
      </w:docPartBody>
    </w:docPart>
    <w:docPart>
      <w:docPartPr>
        <w:name w:val="083ECE461AABEB438E4C5953DAF35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68414-5210-5E4F-A855-2919C7F62CA2}"/>
      </w:docPartPr>
      <w:docPartBody>
        <w:p w:rsidR="000C2342" w:rsidRDefault="00613F04">
          <w:pPr>
            <w:pStyle w:val="083ECE461AABEB438E4C5953DAF35E47"/>
          </w:pPr>
          <w:r>
            <w:t>Objective</w:t>
          </w:r>
        </w:p>
      </w:docPartBody>
    </w:docPart>
    <w:docPart>
      <w:docPartPr>
        <w:name w:val="CE34067261A2AD44A5FFC6F9D2172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D7039-A825-0F49-9D13-5B51F71A66A0}"/>
      </w:docPartPr>
      <w:docPartBody>
        <w:p w:rsidR="000C2342" w:rsidRDefault="00613F04">
          <w:pPr>
            <w:pStyle w:val="CE34067261A2AD44A5FFC6F9D21720C8"/>
          </w:pPr>
          <w:r>
            <w:t>Skills</w:t>
          </w:r>
        </w:p>
      </w:docPartBody>
    </w:docPart>
    <w:docPart>
      <w:docPartPr>
        <w:name w:val="EFA132809522E041B22F44FD897F6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77EB6-AE98-6742-B9F6-D4F9613C36FD}"/>
      </w:docPartPr>
      <w:docPartBody>
        <w:p w:rsidR="000C2342" w:rsidRDefault="00613F04">
          <w:pPr>
            <w:pStyle w:val="EFA132809522E041B22F44FD897F673C"/>
          </w:pPr>
          <w:r w:rsidRPr="005152F2">
            <w:t>Experience</w:t>
          </w:r>
        </w:p>
      </w:docPartBody>
    </w:docPart>
    <w:docPart>
      <w:docPartPr>
        <w:name w:val="4DCF91E4F90CC74FB8023C46677D9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FD9C4-4877-1D4C-B1A1-C39417DE433C}"/>
      </w:docPartPr>
      <w:docPartBody>
        <w:p w:rsidR="000C2342" w:rsidRDefault="00613F04">
          <w:pPr>
            <w:pStyle w:val="4DCF91E4F90CC74FB8023C46677D9DE0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B8"/>
    <w:rsid w:val="000C2342"/>
    <w:rsid w:val="004662B8"/>
    <w:rsid w:val="00613F04"/>
    <w:rsid w:val="00E3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CE23D7D0352F4B83EFFDE56DB1DE35">
    <w:name w:val="39CE23D7D0352F4B83EFFDE56DB1DE35"/>
  </w:style>
  <w:style w:type="paragraph" w:customStyle="1" w:styleId="35BEB85DF8E28142BEDEF398EAE23D43">
    <w:name w:val="35BEB85DF8E28142BEDEF398EAE23D43"/>
  </w:style>
  <w:style w:type="paragraph" w:customStyle="1" w:styleId="F5562EEA20E1F44584F65975420D3081">
    <w:name w:val="F5562EEA20E1F44584F65975420D3081"/>
  </w:style>
  <w:style w:type="paragraph" w:customStyle="1" w:styleId="E8EBD6440D13C747B611B691042D2583">
    <w:name w:val="E8EBD6440D13C747B611B691042D2583"/>
  </w:style>
  <w:style w:type="paragraph" w:customStyle="1" w:styleId="4282BCF871228543ABFD3F0347DA1F0A">
    <w:name w:val="4282BCF871228543ABFD3F0347DA1F0A"/>
  </w:style>
  <w:style w:type="paragraph" w:customStyle="1" w:styleId="083ECE461AABEB438E4C5953DAF35E47">
    <w:name w:val="083ECE461AABEB438E4C5953DAF35E47"/>
  </w:style>
  <w:style w:type="paragraph" w:customStyle="1" w:styleId="ED60A49E7F8EB148A07C4847FB73174E">
    <w:name w:val="ED60A49E7F8EB148A07C4847FB73174E"/>
  </w:style>
  <w:style w:type="paragraph" w:customStyle="1" w:styleId="CE34067261A2AD44A5FFC6F9D21720C8">
    <w:name w:val="CE34067261A2AD44A5FFC6F9D21720C8"/>
  </w:style>
  <w:style w:type="paragraph" w:customStyle="1" w:styleId="3575677A7DA6E041A50E6C33314E013F">
    <w:name w:val="3575677A7DA6E041A50E6C33314E013F"/>
  </w:style>
  <w:style w:type="paragraph" w:customStyle="1" w:styleId="EFA132809522E041B22F44FD897F673C">
    <w:name w:val="EFA132809522E041B22F44FD897F673C"/>
  </w:style>
  <w:style w:type="paragraph" w:customStyle="1" w:styleId="A90CD71D65A22142A11E1CACF09462A9">
    <w:name w:val="A90CD71D65A22142A11E1CACF09462A9"/>
  </w:style>
  <w:style w:type="paragraph" w:customStyle="1" w:styleId="F9B128BD0918CF4188E3585DC5DCD7B5">
    <w:name w:val="F9B128BD0918CF4188E3585DC5DCD7B5"/>
  </w:style>
  <w:style w:type="paragraph" w:customStyle="1" w:styleId="1BF4DBCB236A454994055E07B6AE4E22">
    <w:name w:val="1BF4DBCB236A454994055E07B6AE4E22"/>
  </w:style>
  <w:style w:type="paragraph" w:customStyle="1" w:styleId="1B38BABFE285AC4BB42E4635AF88EAB8">
    <w:name w:val="1B38BABFE285AC4BB42E4635AF88EAB8"/>
  </w:style>
  <w:style w:type="paragraph" w:customStyle="1" w:styleId="F4693C209A2B314992A7807BAB5665C3">
    <w:name w:val="F4693C209A2B314992A7807BAB5665C3"/>
  </w:style>
  <w:style w:type="paragraph" w:customStyle="1" w:styleId="7BE036EA57AEA34BBDBBEDC93BABA2FD">
    <w:name w:val="7BE036EA57AEA34BBDBBEDC93BABA2FD"/>
  </w:style>
  <w:style w:type="paragraph" w:customStyle="1" w:styleId="4DCF91E4F90CC74FB8023C46677D9DE0">
    <w:name w:val="4DCF91E4F90CC74FB8023C46677D9DE0"/>
  </w:style>
  <w:style w:type="paragraph" w:customStyle="1" w:styleId="101E08D7E2C10942B14B1F93B6FB714F">
    <w:name w:val="101E08D7E2C10942B14B1F93B6FB714F"/>
  </w:style>
  <w:style w:type="paragraph" w:customStyle="1" w:styleId="58B155FA603A6843AE3EFBA6AA10EFDA">
    <w:name w:val="58B155FA603A6843AE3EFBA6AA10EFDA"/>
  </w:style>
  <w:style w:type="paragraph" w:customStyle="1" w:styleId="882BB5571019CA429AF86D5070337812">
    <w:name w:val="882BB5571019CA429AF86D5070337812"/>
  </w:style>
  <w:style w:type="paragraph" w:customStyle="1" w:styleId="D3164A0F855C304E94844FFC61CA7C70">
    <w:name w:val="D3164A0F855C304E94844FFC61CA7C70"/>
  </w:style>
  <w:style w:type="paragraph" w:customStyle="1" w:styleId="976CA7CB7F498F479D568AFE264DCD0D">
    <w:name w:val="976CA7CB7F498F479D568AFE264DCD0D"/>
  </w:style>
  <w:style w:type="paragraph" w:customStyle="1" w:styleId="BF4E2FBF597C6149981331EC3DC8EDEB">
    <w:name w:val="BF4E2FBF597C6149981331EC3DC8EDEB"/>
    <w:rsid w:val="004662B8"/>
  </w:style>
  <w:style w:type="paragraph" w:customStyle="1" w:styleId="595F8DC4EDAE484BA343CA44A13FBF37">
    <w:name w:val="595F8DC4EDAE484BA343CA44A13FBF37"/>
    <w:rsid w:val="004662B8"/>
  </w:style>
  <w:style w:type="paragraph" w:customStyle="1" w:styleId="E2B0F49872A97741B11BD42757E1CC33">
    <w:name w:val="E2B0F49872A97741B11BD42757E1CC33"/>
    <w:rsid w:val="004662B8"/>
  </w:style>
  <w:style w:type="paragraph" w:customStyle="1" w:styleId="86FFD6F9976F2B4AB554D55454F4E7C6">
    <w:name w:val="86FFD6F9976F2B4AB554D55454F4E7C6"/>
    <w:rsid w:val="004662B8"/>
  </w:style>
  <w:style w:type="paragraph" w:customStyle="1" w:styleId="8FC8D97613AD824E9E1A7112DDFA9C6D">
    <w:name w:val="8FC8D97613AD824E9E1A7112DDFA9C6D"/>
    <w:rsid w:val="004662B8"/>
  </w:style>
  <w:style w:type="paragraph" w:customStyle="1" w:styleId="ED233A09F161504382B9752CDEA0A1F0">
    <w:name w:val="ED233A09F161504382B9752CDEA0A1F0"/>
    <w:rsid w:val="004662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26</TotalTime>
  <Pages>4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McQueary, PhD</dc:creator>
  <cp:keywords/>
  <dc:description/>
  <cp:lastModifiedBy>Holly Celina Mcqueary</cp:lastModifiedBy>
  <cp:revision>6</cp:revision>
  <cp:lastPrinted>2020-09-14T20:42:00Z</cp:lastPrinted>
  <dcterms:created xsi:type="dcterms:W3CDTF">2020-09-14T20:50:00Z</dcterms:created>
  <dcterms:modified xsi:type="dcterms:W3CDTF">2020-09-17T23:42:00Z</dcterms:modified>
</cp:coreProperties>
</file>